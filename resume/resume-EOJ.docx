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545"/>
        <w:tblW w:w="12049" w:type="dxa"/>
        <w:tblLayout w:type="fixed"/>
        <w:tblLook w:val="0600" w:firstRow="0" w:lastRow="0" w:firstColumn="0" w:lastColumn="0" w:noHBand="1" w:noVBand="1"/>
      </w:tblPr>
      <w:tblGrid>
        <w:gridCol w:w="3969"/>
        <w:gridCol w:w="284"/>
        <w:gridCol w:w="7796"/>
      </w:tblGrid>
      <w:tr w:rsidR="001E1A97" w:rsidRPr="00BB6FA2" w14:paraId="57422C64" w14:textId="77777777" w:rsidTr="00BF7217">
        <w:trPr>
          <w:trHeight w:val="445"/>
        </w:trPr>
        <w:tc>
          <w:tcPr>
            <w:tcW w:w="3969" w:type="dxa"/>
            <w:vMerge w:val="restart"/>
          </w:tcPr>
          <w:p w14:paraId="0FF80D6F" w14:textId="2C73D56A" w:rsidR="009A369F" w:rsidRPr="00C00772" w:rsidRDefault="00FC13CF" w:rsidP="00350998">
            <w:pPr>
              <w:pStyle w:val="Subtitle"/>
              <w:rPr>
                <w:lang w:val="is-IS" w:eastAsia="en-AU"/>
              </w:rPr>
            </w:pPr>
            <w:r w:rsidRPr="00BB6FA2">
              <w:rPr>
                <w:noProof/>
                <w:lang w:val="is-IS" w:eastAsia="en-AU"/>
              </w:rPr>
              <w:drawing>
                <wp:anchor distT="0" distB="0" distL="114300" distR="114300" simplePos="0" relativeHeight="251629056" behindDoc="1" locked="0" layoutInCell="1" allowOverlap="1" wp14:anchorId="0BDBAE6B" wp14:editId="68756239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345440</wp:posOffset>
                  </wp:positionV>
                  <wp:extent cx="2108835" cy="1943100"/>
                  <wp:effectExtent l="0" t="0" r="5715" b="0"/>
                  <wp:wrapTight wrapText="bothSides">
                    <wp:wrapPolygon edited="0">
                      <wp:start x="1951" y="0"/>
                      <wp:lineTo x="0" y="1059"/>
                      <wp:lineTo x="0" y="19271"/>
                      <wp:lineTo x="390" y="20329"/>
                      <wp:lineTo x="1561" y="21388"/>
                      <wp:lineTo x="1756" y="21388"/>
                      <wp:lineTo x="19707" y="21388"/>
                      <wp:lineTo x="19902" y="21388"/>
                      <wp:lineTo x="21073" y="20329"/>
                      <wp:lineTo x="21463" y="19271"/>
                      <wp:lineTo x="21463" y="1059"/>
                      <wp:lineTo x="19512" y="0"/>
                      <wp:lineTo x="1951" y="0"/>
                    </wp:wrapPolygon>
                  </wp:wrapTight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0" t="4586" r="45107" b="48246"/>
                          <a:stretch/>
                        </pic:blipFill>
                        <pic:spPr bwMode="auto">
                          <a:xfrm>
                            <a:off x="0" y="0"/>
                            <a:ext cx="2108835" cy="19431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166F" w:rsidRPr="00BB6FA2">
              <w:rPr>
                <w:noProof/>
                <w:lang w:val="is-IS" w:eastAsia="en-AU"/>
              </w:rPr>
              <mc:AlternateContent>
                <mc:Choice Requires="wps">
                  <w:drawing>
                    <wp:anchor distT="0" distB="0" distL="114300" distR="114300" simplePos="0" relativeHeight="251631104" behindDoc="1" locked="1" layoutInCell="1" allowOverlap="1" wp14:anchorId="6015DE14" wp14:editId="23641E8C">
                      <wp:simplePos x="0" y="0"/>
                      <wp:positionH relativeFrom="page">
                        <wp:posOffset>-396240</wp:posOffset>
                      </wp:positionH>
                      <wp:positionV relativeFrom="paragraph">
                        <wp:posOffset>8255</wp:posOffset>
                      </wp:positionV>
                      <wp:extent cx="8134350" cy="10031730"/>
                      <wp:effectExtent l="0" t="0" r="19050" b="26670"/>
                      <wp:wrapNone/>
                      <wp:docPr id="1419121025" name="Graphic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4350" cy="10031730"/>
                              </a:xfrm>
                              <a:custGeom>
                                <a:avLst/>
                                <a:gdLst>
                                  <a:gd name="connsiteX0" fmla="*/ 902970 w 5295120"/>
                                  <a:gd name="connsiteY0" fmla="*/ 105641 h 6858000"/>
                                  <a:gd name="connsiteX1" fmla="*/ 1697875 w 5295120"/>
                                  <a:gd name="connsiteY1" fmla="*/ 105641 h 6858000"/>
                                  <a:gd name="connsiteX2" fmla="*/ 1697875 w 5295120"/>
                                  <a:gd name="connsiteY2" fmla="*/ 0 h 6858000"/>
                                  <a:gd name="connsiteX3" fmla="*/ 902970 w 5295120"/>
                                  <a:gd name="connsiteY3" fmla="*/ 0 h 6858000"/>
                                  <a:gd name="connsiteX4" fmla="*/ 902970 w 5295120"/>
                                  <a:gd name="connsiteY4" fmla="*/ 105641 h 6858000"/>
                                  <a:gd name="connsiteX5" fmla="*/ 0 w 5295120"/>
                                  <a:gd name="connsiteY5" fmla="*/ 2847109 h 6858000"/>
                                  <a:gd name="connsiteX6" fmla="*/ 0 w 5295120"/>
                                  <a:gd name="connsiteY6" fmla="*/ 2962362 h 6858000"/>
                                  <a:gd name="connsiteX7" fmla="*/ 115253 w 5295120"/>
                                  <a:gd name="connsiteY7" fmla="*/ 3077614 h 6858000"/>
                                  <a:gd name="connsiteX8" fmla="*/ 0 w 5295120"/>
                                  <a:gd name="connsiteY8" fmla="*/ 3192867 h 6858000"/>
                                  <a:gd name="connsiteX9" fmla="*/ 0 w 5295120"/>
                                  <a:gd name="connsiteY9" fmla="*/ 3308119 h 6858000"/>
                                  <a:gd name="connsiteX10" fmla="*/ 230505 w 5295120"/>
                                  <a:gd name="connsiteY10" fmla="*/ 3077614 h 6858000"/>
                                  <a:gd name="connsiteX11" fmla="*/ 0 w 5295120"/>
                                  <a:gd name="connsiteY11" fmla="*/ 2847109 h 6858000"/>
                                  <a:gd name="connsiteX12" fmla="*/ 4806056 w 5295120"/>
                                  <a:gd name="connsiteY12" fmla="*/ 531582 h 6858000"/>
                                  <a:gd name="connsiteX13" fmla="*/ 4662315 w 5295120"/>
                                  <a:gd name="connsiteY13" fmla="*/ 675323 h 6858000"/>
                                  <a:gd name="connsiteX14" fmla="*/ 4806056 w 5295120"/>
                                  <a:gd name="connsiteY14" fmla="*/ 819063 h 6858000"/>
                                  <a:gd name="connsiteX15" fmla="*/ 4949797 w 5295120"/>
                                  <a:gd name="connsiteY15" fmla="*/ 675323 h 6858000"/>
                                  <a:gd name="connsiteX16" fmla="*/ 4806056 w 5295120"/>
                                  <a:gd name="connsiteY16" fmla="*/ 531582 h 6858000"/>
                                  <a:gd name="connsiteX17" fmla="*/ 2520921 w 5295120"/>
                                  <a:gd name="connsiteY17" fmla="*/ 6858000 h 6858000"/>
                                  <a:gd name="connsiteX18" fmla="*/ 3119265 w 5295120"/>
                                  <a:gd name="connsiteY18" fmla="*/ 6858000 h 6858000"/>
                                  <a:gd name="connsiteX19" fmla="*/ 3119265 w 5295120"/>
                                  <a:gd name="connsiteY19" fmla="*/ 6758075 h 6858000"/>
                                  <a:gd name="connsiteX20" fmla="*/ 2520921 w 5295120"/>
                                  <a:gd name="connsiteY20" fmla="*/ 6758075 h 6858000"/>
                                  <a:gd name="connsiteX21" fmla="*/ 2520921 w 5295120"/>
                                  <a:gd name="connsiteY21" fmla="*/ 6858000 h 6858000"/>
                                  <a:gd name="connsiteX22" fmla="*/ 5295121 w 5295120"/>
                                  <a:gd name="connsiteY22" fmla="*/ 5891299 h 6858000"/>
                                  <a:gd name="connsiteX23" fmla="*/ 5295121 w 5295120"/>
                                  <a:gd name="connsiteY23" fmla="*/ 5776047 h 6858000"/>
                                  <a:gd name="connsiteX24" fmla="*/ 5064616 w 5295120"/>
                                  <a:gd name="connsiteY24" fmla="*/ 6006638 h 6858000"/>
                                  <a:gd name="connsiteX25" fmla="*/ 5295121 w 5295120"/>
                                  <a:gd name="connsiteY25" fmla="*/ 6237143 h 6858000"/>
                                  <a:gd name="connsiteX26" fmla="*/ 5295121 w 5295120"/>
                                  <a:gd name="connsiteY26" fmla="*/ 6121891 h 6858000"/>
                                  <a:gd name="connsiteX27" fmla="*/ 5179869 w 5295120"/>
                                  <a:gd name="connsiteY27" fmla="*/ 6006638 h 6858000"/>
                                  <a:gd name="connsiteX28" fmla="*/ 5295121 w 5295120"/>
                                  <a:gd name="connsiteY28" fmla="*/ 5891386 h 6858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5295120" h="6858000">
                                    <a:moveTo>
                                      <a:pt x="902970" y="105641"/>
                                    </a:moveTo>
                                    <a:lnTo>
                                      <a:pt x="1697875" y="105641"/>
                                    </a:lnTo>
                                    <a:lnTo>
                                      <a:pt x="1697875" y="0"/>
                                    </a:lnTo>
                                    <a:lnTo>
                                      <a:pt x="902970" y="0"/>
                                    </a:lnTo>
                                    <a:lnTo>
                                      <a:pt x="902970" y="105641"/>
                                    </a:lnTo>
                                    <a:close/>
                                    <a:moveTo>
                                      <a:pt x="0" y="2847109"/>
                                    </a:moveTo>
                                    <a:lnTo>
                                      <a:pt x="0" y="2962362"/>
                                    </a:lnTo>
                                    <a:cubicBezTo>
                                      <a:pt x="63644" y="2962362"/>
                                      <a:pt x="115253" y="3013970"/>
                                      <a:pt x="115253" y="3077614"/>
                                    </a:cubicBezTo>
                                    <a:cubicBezTo>
                                      <a:pt x="115253" y="3141258"/>
                                      <a:pt x="63644" y="3192867"/>
                                      <a:pt x="0" y="3192867"/>
                                    </a:cubicBezTo>
                                    <a:lnTo>
                                      <a:pt x="0" y="3308119"/>
                                    </a:lnTo>
                                    <a:cubicBezTo>
                                      <a:pt x="127289" y="3308119"/>
                                      <a:pt x="230505" y="3204903"/>
                                      <a:pt x="230505" y="3077614"/>
                                    </a:cubicBezTo>
                                    <a:cubicBezTo>
                                      <a:pt x="230505" y="2950326"/>
                                      <a:pt x="127289" y="2847109"/>
                                      <a:pt x="0" y="2847109"/>
                                    </a:cubicBezTo>
                                    <a:close/>
                                    <a:moveTo>
                                      <a:pt x="4806056" y="531582"/>
                                    </a:moveTo>
                                    <a:cubicBezTo>
                                      <a:pt x="4726652" y="531582"/>
                                      <a:pt x="4662315" y="595919"/>
                                      <a:pt x="4662315" y="675323"/>
                                    </a:cubicBezTo>
                                    <a:cubicBezTo>
                                      <a:pt x="4662315" y="754726"/>
                                      <a:pt x="4726652" y="819063"/>
                                      <a:pt x="4806056" y="819063"/>
                                    </a:cubicBezTo>
                                    <a:cubicBezTo>
                                      <a:pt x="4885460" y="819063"/>
                                      <a:pt x="4949797" y="754726"/>
                                      <a:pt x="4949797" y="675323"/>
                                    </a:cubicBezTo>
                                    <a:cubicBezTo>
                                      <a:pt x="4949797" y="595919"/>
                                      <a:pt x="4885460" y="531582"/>
                                      <a:pt x="4806056" y="531582"/>
                                    </a:cubicBezTo>
                                    <a:close/>
                                    <a:moveTo>
                                      <a:pt x="2520921" y="6858000"/>
                                    </a:moveTo>
                                    <a:lnTo>
                                      <a:pt x="3119265" y="6858000"/>
                                    </a:lnTo>
                                    <a:lnTo>
                                      <a:pt x="3119265" y="6758075"/>
                                    </a:lnTo>
                                    <a:lnTo>
                                      <a:pt x="2520921" y="6758075"/>
                                    </a:lnTo>
                                    <a:lnTo>
                                      <a:pt x="2520921" y="6858000"/>
                                    </a:lnTo>
                                    <a:close/>
                                    <a:moveTo>
                                      <a:pt x="5295121" y="5891299"/>
                                    </a:moveTo>
                                    <a:lnTo>
                                      <a:pt x="5295121" y="5776047"/>
                                    </a:lnTo>
                                    <a:cubicBezTo>
                                      <a:pt x="5167833" y="5776047"/>
                                      <a:pt x="5064616" y="5879263"/>
                                      <a:pt x="5064616" y="6006638"/>
                                    </a:cubicBezTo>
                                    <a:cubicBezTo>
                                      <a:pt x="5064616" y="6134014"/>
                                      <a:pt x="5167833" y="6237143"/>
                                      <a:pt x="5295121" y="6237143"/>
                                    </a:cubicBezTo>
                                    <a:lnTo>
                                      <a:pt x="5295121" y="6121891"/>
                                    </a:lnTo>
                                    <a:cubicBezTo>
                                      <a:pt x="5231477" y="6121891"/>
                                      <a:pt x="5179869" y="6070283"/>
                                      <a:pt x="5179869" y="6006638"/>
                                    </a:cubicBezTo>
                                    <a:cubicBezTo>
                                      <a:pt x="5179869" y="5942994"/>
                                      <a:pt x="5231477" y="5891386"/>
                                      <a:pt x="5295121" y="58913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8653" cap="flat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22253C3" w14:textId="7DF1EE99" w:rsidR="0075166F" w:rsidRPr="009732E9" w:rsidRDefault="0075166F" w:rsidP="0075166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5DE14" id="Graphic 4" o:spid="_x0000_s1026" alt="&quot;&quot;" style="position:absolute;margin-left:-31.2pt;margin-top:.65pt;width:640.5pt;height:789.9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" adj="-11796480,,5400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74b5e4 [1941]" strokecolor="#74b5e4 [1941]" strokeweight=".24036mm">
                      <v:stroke joinstyle="miter"/>
                      <v:formulas/>
                      <v:path arrowok="t" o:connecttype="custom" o:connectlocs="1387140,154529;2608271,154529;2608271,0;1387140,0;1387140,154529;0,4164688;0,4333277;177051,4501865;0,4670455;0,4839043;354101,4501865;0,4164688;7383051,777586;7162237,987847;7383051,1198107;7603866,987847;7383051,777586;3872632,10031730;4791807,10031730;4791807,9885562;3872632,9885562;3872632,10031730;8134352,8617661;8134352,8449073;7780250,8786377;8134352,9123554;8134352,8954966;7957302,8786377;8134352,8617789" o:connectangles="0,0,0,0,0,0,0,0,0,0,0,0,0,0,0,0,0,0,0,0,0,0,0,0,0,0,0,0,0" textboxrect="0,0,5295120,6858000"/>
                      <v:textbox>
                        <w:txbxContent>
                          <w:p w14:paraId="122253C3" w14:textId="7DF1EE99" w:rsidR="0075166F" w:rsidRPr="009732E9" w:rsidRDefault="0075166F" w:rsidP="0075166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3A280F1A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7796" w:type="dxa"/>
          </w:tcPr>
          <w:p w14:paraId="2DD81FA1" w14:textId="77777777" w:rsidR="009A369F" w:rsidRPr="00BB6FA2" w:rsidRDefault="009A369F" w:rsidP="00350998">
            <w:pPr>
              <w:pStyle w:val="Subtitle"/>
            </w:pPr>
            <w:r w:rsidRPr="00BB6FA2">
              <w:t>Tölvunafræðingur</w:t>
            </w:r>
          </w:p>
        </w:tc>
      </w:tr>
      <w:tr w:rsidR="001E1A97" w:rsidRPr="00BB6FA2" w14:paraId="2771A28B" w14:textId="77777777" w:rsidTr="00BF7217">
        <w:trPr>
          <w:trHeight w:val="3368"/>
        </w:trPr>
        <w:tc>
          <w:tcPr>
            <w:tcW w:w="3969" w:type="dxa"/>
            <w:vMerge/>
          </w:tcPr>
          <w:p w14:paraId="20ADEE6B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284" w:type="dxa"/>
          </w:tcPr>
          <w:p w14:paraId="4BA03C89" w14:textId="77777777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7796" w:type="dxa"/>
          </w:tcPr>
          <w:p w14:paraId="5D3F406A" w14:textId="77777777" w:rsidR="009A369F" w:rsidRPr="00BE4AF4" w:rsidRDefault="009A369F" w:rsidP="00350998">
            <w:pPr>
              <w:pStyle w:val="Title"/>
            </w:pPr>
            <w:r w:rsidRPr="00BE4AF4">
              <w:t>Eysteinn Örn Jónsson</w:t>
            </w:r>
          </w:p>
          <w:p w14:paraId="5E970AE2" w14:textId="77777777" w:rsidR="009A369F" w:rsidRPr="00BB6FA2" w:rsidRDefault="009A369F" w:rsidP="00350998">
            <w:pPr>
              <w:pStyle w:val="Heading1"/>
            </w:pPr>
            <w:r w:rsidRPr="00BB6FA2">
              <w:t>um mig</w:t>
            </w:r>
          </w:p>
          <w:p w14:paraId="63895AEA" w14:textId="10EA893A" w:rsidR="009A369F" w:rsidRPr="00EA6F2E" w:rsidRDefault="009A369F" w:rsidP="00350998">
            <w:pPr>
              <w:rPr>
                <w:lang w:val="is-IS"/>
              </w:rPr>
            </w:pPr>
            <w:r w:rsidRPr="00EA6F2E">
              <w:rPr>
                <w:lang w:val="is-IS"/>
              </w:rPr>
              <w:t xml:space="preserve">Hef lokið námi, </w:t>
            </w:r>
            <w:proofErr w:type="spellStart"/>
            <w:r w:rsidRPr="00EA6F2E">
              <w:rPr>
                <w:lang w:val="is-IS"/>
              </w:rPr>
              <w:t>BSc</w:t>
            </w:r>
            <w:proofErr w:type="spellEnd"/>
            <w:r w:rsidRPr="00EA6F2E">
              <w:rPr>
                <w:lang w:val="is-IS"/>
              </w:rPr>
              <w:t xml:space="preserve"> í </w:t>
            </w:r>
            <w:proofErr w:type="spellStart"/>
            <w:r w:rsidRPr="00EA6F2E">
              <w:rPr>
                <w:lang w:val="is-IS"/>
              </w:rPr>
              <w:t>tölvunafræði</w:t>
            </w:r>
            <w:proofErr w:type="spellEnd"/>
            <w:r w:rsidRPr="00EA6F2E">
              <w:rPr>
                <w:lang w:val="is-IS"/>
              </w:rPr>
              <w:t xml:space="preserve"> frá Háskóla Reykjavíkur, með áherslu á þróun tölvuleikja. Undanfarið hef ég einnig </w:t>
            </w:r>
            <w:r w:rsidR="00C37FBF">
              <w:rPr>
                <w:lang w:val="is-IS"/>
              </w:rPr>
              <w:t>lagt áherslu á</w:t>
            </w:r>
            <w:r w:rsidRPr="00EA6F2E">
              <w:rPr>
                <w:lang w:val="is-IS"/>
              </w:rPr>
              <w:t xml:space="preserve"> gervigreind og var lokaverkefnið mitt á því sviði. Helstu áhugamálin mín eru útivera, leikjahönnun, forritun, matreiðsla, Drekar og Dýflissur, kvikmyndir og gervigreind</w:t>
            </w:r>
          </w:p>
        </w:tc>
      </w:tr>
      <w:tr w:rsidR="001E1A97" w:rsidRPr="00BB6FA2" w14:paraId="0E4F1B6C" w14:textId="77777777" w:rsidTr="00BF7217">
        <w:trPr>
          <w:trHeight w:val="10154"/>
        </w:trPr>
        <w:tc>
          <w:tcPr>
            <w:tcW w:w="3969" w:type="dxa"/>
          </w:tcPr>
          <w:p w14:paraId="4D7578AD" w14:textId="77777777" w:rsidR="009A369F" w:rsidRPr="00BB6FA2" w:rsidRDefault="009A369F" w:rsidP="00350998">
            <w:pPr>
              <w:pStyle w:val="Subtitle"/>
              <w:rPr>
                <w:lang w:val="is-IS"/>
              </w:rPr>
            </w:pPr>
            <w:r w:rsidRPr="00BB6FA2">
              <w:rPr>
                <w:lang w:val="is-IS"/>
              </w:rPr>
              <w:t>Hafa samband</w:t>
            </w:r>
          </w:p>
          <w:p w14:paraId="2EA357F2" w14:textId="77777777" w:rsidR="009A369F" w:rsidRPr="00BB6FA2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Byggðarendi 16, 108 Reykjavík</w:t>
            </w:r>
          </w:p>
          <w:p w14:paraId="4B71A340" w14:textId="77777777" w:rsidR="009A369F" w:rsidRPr="008F6F20" w:rsidRDefault="009A369F" w:rsidP="009F25EC">
            <w:pPr>
              <w:rPr>
                <w:rStyle w:val="Hyperlink"/>
                <w:color w:val="595959" w:themeColor="text1" w:themeTint="A6"/>
                <w:u w:val="none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begin"/>
            </w:r>
            <w:r w:rsidRPr="008F6F20">
              <w:rPr>
                <w:color w:val="595959" w:themeColor="text1" w:themeTint="A6"/>
                <w:lang w:val="is-IS"/>
              </w:rPr>
              <w:instrText>HYPERLINK "mailto:eysi@live.com"</w:instrText>
            </w:r>
            <w:r w:rsidRPr="008F6F20">
              <w:rPr>
                <w:color w:val="595959" w:themeColor="text1" w:themeTint="A6"/>
                <w:lang w:val="is-IS"/>
              </w:rPr>
            </w:r>
            <w:r w:rsidRPr="008F6F20">
              <w:rPr>
                <w:color w:val="595959" w:themeColor="text1" w:themeTint="A6"/>
                <w:lang w:val="is-IS"/>
              </w:rPr>
              <w:fldChar w:fldCharType="separate"/>
            </w:r>
            <w:r w:rsidRPr="008F6F20">
              <w:rPr>
                <w:rStyle w:val="Hyperlink"/>
                <w:color w:val="595959" w:themeColor="text1" w:themeTint="A6"/>
                <w:u w:val="none"/>
                <w:lang w:val="is-IS"/>
              </w:rPr>
              <w:t>eysi@live.com</w:t>
            </w:r>
          </w:p>
          <w:p w14:paraId="61909AE6" w14:textId="77777777" w:rsidR="009A369F" w:rsidRPr="008F6F20" w:rsidRDefault="009A369F" w:rsidP="009F25EC">
            <w:pPr>
              <w:rPr>
                <w:color w:val="595959" w:themeColor="text1" w:themeTint="A6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end"/>
            </w:r>
            <w:hyperlink r:id="rId12" w:history="1">
              <w:r w:rsidRPr="008F6F20">
                <w:rPr>
                  <w:rStyle w:val="Hyperlink"/>
                  <w:color w:val="595959" w:themeColor="text1" w:themeTint="A6"/>
                  <w:u w:val="none"/>
                  <w:lang w:val="is-IS"/>
                </w:rPr>
                <w:t>+354 6944310</w:t>
              </w:r>
            </w:hyperlink>
          </w:p>
          <w:p w14:paraId="039362CB" w14:textId="1BE91049" w:rsidR="009A369F" w:rsidRPr="008F6F20" w:rsidRDefault="00E71C71" w:rsidP="009F25EC">
            <w:pPr>
              <w:rPr>
                <w:color w:val="595959" w:themeColor="text1" w:themeTint="A6"/>
                <w:lang w:val="is-IS"/>
              </w:rPr>
            </w:pPr>
            <w:hyperlink r:id="rId13" w:history="1">
              <w:r w:rsidR="009A369F" w:rsidRPr="008F6F20">
                <w:rPr>
                  <w:rStyle w:val="Hyperlink"/>
                  <w:color w:val="595959" w:themeColor="text1" w:themeTint="A6"/>
                  <w:u w:val="none"/>
                  <w:lang w:val="is-IS"/>
                </w:rPr>
                <w:t>Github.com/eysta00</w:t>
              </w:r>
            </w:hyperlink>
          </w:p>
          <w:p w14:paraId="4841B52D" w14:textId="77777777" w:rsidR="009A369F" w:rsidRPr="00BB6FA2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Kt. 0406002720</w:t>
            </w:r>
          </w:p>
          <w:p w14:paraId="1BD0585D" w14:textId="77777777" w:rsidR="009A369F" w:rsidRDefault="009A369F" w:rsidP="00350998">
            <w:pPr>
              <w:pStyle w:val="Subtitle"/>
              <w:rPr>
                <w:lang w:val="is-IS"/>
              </w:rPr>
            </w:pPr>
            <w:r>
              <w:rPr>
                <w:lang w:val="is-IS"/>
              </w:rPr>
              <w:t>Verkefni</w:t>
            </w:r>
          </w:p>
          <w:p w14:paraId="22DAB989" w14:textId="77777777" w:rsidR="009A369F" w:rsidRDefault="00E71C71" w:rsidP="00350998">
            <w:pPr>
              <w:rPr>
                <w:lang w:val="is-IS"/>
              </w:rPr>
            </w:pPr>
            <w:hyperlink r:id="rId14" w:history="1">
              <w:r w:rsidR="009A369F" w:rsidRPr="004859D2">
                <w:rPr>
                  <w:rStyle w:val="Hyperlink"/>
                  <w:lang w:val="is-IS"/>
                </w:rPr>
                <w:t>Lokaverkefni</w:t>
              </w:r>
              <w:r w:rsidR="009A369F" w:rsidRPr="00C9471E">
                <w:rPr>
                  <w:lang w:val="is-IS"/>
                </w:rPr>
                <w:t xml:space="preserve"> -  </w:t>
              </w:r>
              <w:proofErr w:type="spellStart"/>
              <w:r w:rsidR="009A369F" w:rsidRPr="00C9471E">
                <w:rPr>
                  <w:lang w:val="is-IS"/>
                </w:rPr>
                <w:t>Evaluating</w:t>
              </w:r>
              <w:proofErr w:type="spellEnd"/>
              <w:r w:rsidR="009A369F" w:rsidRPr="00C9471E">
                <w:rPr>
                  <w:lang w:val="is-IS"/>
                </w:rPr>
                <w:t xml:space="preserve"> </w:t>
              </w:r>
              <w:proofErr w:type="spellStart"/>
              <w:r w:rsidR="009A369F" w:rsidRPr="00C9471E">
                <w:rPr>
                  <w:lang w:val="is-IS"/>
                </w:rPr>
                <w:t>Icelandic</w:t>
              </w:r>
              <w:proofErr w:type="spellEnd"/>
              <w:r w:rsidR="009A369F" w:rsidRPr="00C9471E">
                <w:rPr>
                  <w:lang w:val="is-IS"/>
                </w:rPr>
                <w:t xml:space="preserve"> </w:t>
              </w:r>
              <w:proofErr w:type="spellStart"/>
              <w:r w:rsidR="009A369F" w:rsidRPr="00C9471E">
                <w:rPr>
                  <w:lang w:val="is-IS"/>
                </w:rPr>
                <w:t>sentiment</w:t>
              </w:r>
              <w:proofErr w:type="spellEnd"/>
              <w:r w:rsidR="009A369F" w:rsidRPr="00C9471E">
                <w:rPr>
                  <w:lang w:val="is-IS"/>
                </w:rPr>
                <w:t xml:space="preserve"> </w:t>
              </w:r>
              <w:proofErr w:type="spellStart"/>
              <w:r w:rsidR="009A369F" w:rsidRPr="00C9471E">
                <w:rPr>
                  <w:lang w:val="is-IS"/>
                </w:rPr>
                <w:t>analysis</w:t>
              </w:r>
              <w:proofErr w:type="spellEnd"/>
              <w:r w:rsidR="009A369F" w:rsidRPr="00C9471E">
                <w:rPr>
                  <w:lang w:val="is-IS"/>
                </w:rPr>
                <w:t xml:space="preserve"> </w:t>
              </w:r>
              <w:proofErr w:type="spellStart"/>
              <w:r w:rsidR="009A369F" w:rsidRPr="00C9471E">
                <w:rPr>
                  <w:lang w:val="is-IS"/>
                </w:rPr>
                <w:t>models</w:t>
              </w:r>
              <w:proofErr w:type="spellEnd"/>
              <w:r w:rsidR="009A369F" w:rsidRPr="00C9471E">
                <w:rPr>
                  <w:lang w:val="is-IS"/>
                </w:rPr>
                <w:t xml:space="preserve"> </w:t>
              </w:r>
              <w:proofErr w:type="spellStart"/>
              <w:r w:rsidR="009A369F" w:rsidRPr="00C9471E">
                <w:rPr>
                  <w:lang w:val="is-IS"/>
                </w:rPr>
                <w:t>trained</w:t>
              </w:r>
              <w:proofErr w:type="spellEnd"/>
              <w:r w:rsidR="009A369F" w:rsidRPr="00C9471E">
                <w:rPr>
                  <w:lang w:val="is-IS"/>
                </w:rPr>
                <w:t xml:space="preserve"> on </w:t>
              </w:r>
              <w:proofErr w:type="spellStart"/>
              <w:r w:rsidR="009A369F" w:rsidRPr="00C9471E">
                <w:rPr>
                  <w:lang w:val="is-IS"/>
                </w:rPr>
                <w:t>translated</w:t>
              </w:r>
              <w:proofErr w:type="spellEnd"/>
              <w:r w:rsidR="009A369F" w:rsidRPr="00C9471E">
                <w:rPr>
                  <w:lang w:val="is-IS"/>
                </w:rPr>
                <w:t xml:space="preserve"> </w:t>
              </w:r>
              <w:proofErr w:type="spellStart"/>
              <w:r w:rsidR="009A369F" w:rsidRPr="00C9471E">
                <w:rPr>
                  <w:lang w:val="is-IS"/>
                </w:rPr>
                <w:t>data</w:t>
              </w:r>
              <w:proofErr w:type="spellEnd"/>
            </w:hyperlink>
          </w:p>
          <w:p w14:paraId="4535074F" w14:textId="77777777" w:rsidR="009A369F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Tölvuleikir:</w:t>
            </w:r>
          </w:p>
          <w:p w14:paraId="455594A7" w14:textId="77777777" w:rsidR="000410B6" w:rsidRDefault="00E71C71" w:rsidP="000410B6">
            <w:pPr>
              <w:ind w:left="360"/>
              <w:rPr>
                <w:rStyle w:val="Hyperlink"/>
                <w:lang w:val="is-IS"/>
              </w:rPr>
            </w:pPr>
            <w:hyperlink r:id="rId15" w:history="1">
              <w:r w:rsidR="009A369F" w:rsidRPr="00F97E91">
                <w:rPr>
                  <w:rStyle w:val="Hyperlink"/>
                  <w:lang w:val="is-IS"/>
                </w:rPr>
                <w:t xml:space="preserve">Paranormal Real </w:t>
              </w:r>
              <w:proofErr w:type="spellStart"/>
              <w:r w:rsidR="009A369F" w:rsidRPr="00F97E91">
                <w:rPr>
                  <w:rStyle w:val="Hyperlink"/>
                  <w:lang w:val="is-IS"/>
                </w:rPr>
                <w:t>Estate</w:t>
              </w:r>
              <w:proofErr w:type="spellEnd"/>
              <w:r w:rsidR="009A369F" w:rsidRPr="00F97E91">
                <w:rPr>
                  <w:rStyle w:val="Hyperlink"/>
                  <w:lang w:val="is-IS"/>
                </w:rPr>
                <w:t xml:space="preserve"> </w:t>
              </w:r>
              <w:proofErr w:type="spellStart"/>
              <w:r w:rsidR="009A369F" w:rsidRPr="00F97E91">
                <w:rPr>
                  <w:rStyle w:val="Hyperlink"/>
                  <w:lang w:val="is-IS"/>
                </w:rPr>
                <w:t>Hunter</w:t>
              </w:r>
              <w:proofErr w:type="spellEnd"/>
            </w:hyperlink>
          </w:p>
          <w:p w14:paraId="50F8E678" w14:textId="76C02B99" w:rsidR="009A369F" w:rsidRPr="000410B6" w:rsidRDefault="00E71C71" w:rsidP="000410B6">
            <w:pPr>
              <w:ind w:left="360"/>
              <w:rPr>
                <w:lang w:val="is-IS"/>
              </w:rPr>
            </w:pPr>
            <w:hyperlink r:id="rId16" w:history="1">
              <w:proofErr w:type="spellStart"/>
              <w:r w:rsidR="009A369F" w:rsidRPr="000410B6">
                <w:rPr>
                  <w:rStyle w:val="Hyperlink"/>
                  <w:lang w:val="is-IS"/>
                </w:rPr>
                <w:t>Final</w:t>
              </w:r>
              <w:proofErr w:type="spellEnd"/>
              <w:r w:rsidR="009A369F" w:rsidRPr="000410B6">
                <w:rPr>
                  <w:rStyle w:val="Hyperlink"/>
                  <w:lang w:val="is-IS"/>
                </w:rPr>
                <w:t xml:space="preserve"> </w:t>
              </w:r>
              <w:proofErr w:type="spellStart"/>
              <w:r w:rsidR="009A369F" w:rsidRPr="000410B6">
                <w:rPr>
                  <w:rStyle w:val="Hyperlink"/>
                  <w:lang w:val="is-IS"/>
                </w:rPr>
                <w:t>Court</w:t>
              </w:r>
              <w:proofErr w:type="spellEnd"/>
            </w:hyperlink>
          </w:p>
          <w:p w14:paraId="77AE7C3B" w14:textId="1F516C56" w:rsidR="009A369F" w:rsidRPr="00E1124A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Meðlimur stjórnar hjá félagssamtök</w:t>
            </w:r>
            <w:r w:rsidR="002967AD">
              <w:rPr>
                <w:lang w:val="is-IS"/>
              </w:rPr>
              <w:t>um</w:t>
            </w:r>
            <w:r>
              <w:rPr>
                <w:lang w:val="is-IS"/>
              </w:rPr>
              <w:t xml:space="preserve"> Borðdreka í HR</w:t>
            </w:r>
          </w:p>
          <w:p w14:paraId="7BE0E030" w14:textId="443A8BEC" w:rsidR="009A369F" w:rsidRPr="00BB6FA2" w:rsidRDefault="009A369F" w:rsidP="00350998">
            <w:pPr>
              <w:pStyle w:val="Subtitle"/>
              <w:rPr>
                <w:lang w:val="is-IS"/>
              </w:rPr>
            </w:pPr>
            <w:r w:rsidRPr="00BB6FA2">
              <w:rPr>
                <w:lang w:val="is-IS"/>
              </w:rPr>
              <w:t>Námsferill</w:t>
            </w:r>
          </w:p>
          <w:p w14:paraId="7D057BE8" w14:textId="6F7A9807" w:rsidR="009A369F" w:rsidRPr="00BB6FA2" w:rsidRDefault="009A369F" w:rsidP="00350998">
            <w:pPr>
              <w:pStyle w:val="Heading2"/>
              <w:rPr>
                <w:bCs/>
                <w:lang w:val="is-IS"/>
              </w:rPr>
            </w:pPr>
            <w:r w:rsidRPr="00BB6FA2">
              <w:rPr>
                <w:lang w:val="is-IS"/>
              </w:rPr>
              <w:t>Háskóli</w:t>
            </w:r>
            <w:r>
              <w:rPr>
                <w:lang w:val="is-IS"/>
              </w:rPr>
              <w:t>nn í</w:t>
            </w:r>
            <w:r w:rsidRPr="00BB6FA2">
              <w:rPr>
                <w:lang w:val="is-IS"/>
              </w:rPr>
              <w:t xml:space="preserve"> REYKJAVÍK </w:t>
            </w:r>
          </w:p>
          <w:p w14:paraId="566F77D4" w14:textId="5C09911F" w:rsidR="009A369F" w:rsidRPr="002967AD" w:rsidRDefault="002967AD" w:rsidP="00350998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>B.Sc.</w:t>
            </w:r>
            <w:r w:rsidR="00C51DB8" w:rsidRPr="002967AD">
              <w:rPr>
                <w:b w:val="0"/>
                <w:bCs/>
                <w:lang w:val="is-IS"/>
              </w:rPr>
              <w:t xml:space="preserve"> í</w:t>
            </w:r>
            <w:r w:rsidR="009A369F" w:rsidRPr="002967AD">
              <w:rPr>
                <w:b w:val="0"/>
                <w:bCs/>
                <w:lang w:val="is-IS"/>
              </w:rPr>
              <w:t xml:space="preserve"> Tölvunarfræði (Þróun Tölvuleikja)</w:t>
            </w:r>
          </w:p>
          <w:p w14:paraId="0D54E64C" w14:textId="77777777" w:rsidR="009A369F" w:rsidRPr="00BB6FA2" w:rsidRDefault="009A369F" w:rsidP="00350998">
            <w:pPr>
              <w:pStyle w:val="Heading2"/>
              <w:rPr>
                <w:lang w:val="is-IS"/>
              </w:rPr>
            </w:pPr>
            <w:r w:rsidRPr="00BB6FA2">
              <w:rPr>
                <w:lang w:val="is-IS"/>
              </w:rPr>
              <w:t>Tækniskólinn</w:t>
            </w:r>
          </w:p>
          <w:p w14:paraId="0D13A2C4" w14:textId="77777777" w:rsidR="009A369F" w:rsidRPr="002967AD" w:rsidRDefault="009A369F" w:rsidP="00350998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 xml:space="preserve">Tækni og vísindabraut </w:t>
            </w:r>
          </w:p>
          <w:p w14:paraId="4557F2AC" w14:textId="3AAD857F" w:rsidR="009A369F" w:rsidRPr="00BB6FA2" w:rsidRDefault="009A369F" w:rsidP="00350998">
            <w:pPr>
              <w:pStyle w:val="Subtitle"/>
              <w:rPr>
                <w:lang w:val="is-IS"/>
              </w:rPr>
            </w:pPr>
            <w:r>
              <w:rPr>
                <w:lang w:val="is-IS"/>
              </w:rPr>
              <w:t>Tæknikunnátta</w:t>
            </w:r>
          </w:p>
          <w:p w14:paraId="5A059689" w14:textId="77777777" w:rsidR="009A369F" w:rsidRDefault="009A369F" w:rsidP="00350998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Almenn Forritun</w:t>
            </w:r>
            <w:r>
              <w:rPr>
                <w:lang w:val="is-IS"/>
              </w:rPr>
              <w:t xml:space="preserve"> – [ C#, C++, C, Python, TypeScript, JavaScript, F#, Java ]</w:t>
            </w:r>
          </w:p>
          <w:p w14:paraId="236CEEBF" w14:textId="77777777" w:rsidR="009A369F" w:rsidRDefault="009A369F" w:rsidP="00350998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Leikjaþróun</w:t>
            </w:r>
            <w:r>
              <w:rPr>
                <w:lang w:val="is-IS"/>
              </w:rPr>
              <w:t xml:space="preserve"> – [ Unity, Unreal, Godot, OpenGL, GLSL, Ogre 3D, Aseprite ]</w:t>
            </w:r>
          </w:p>
          <w:p w14:paraId="250FDB39" w14:textId="77777777" w:rsidR="009A369F" w:rsidRDefault="009A369F" w:rsidP="00350998">
            <w:pPr>
              <w:rPr>
                <w:lang w:val="is-IS"/>
              </w:rPr>
            </w:pPr>
            <w:r>
              <w:rPr>
                <w:b/>
                <w:bCs/>
                <w:lang w:val="is-IS"/>
              </w:rPr>
              <w:t>Gervigreind</w:t>
            </w:r>
            <w:r>
              <w:rPr>
                <w:lang w:val="is-IS"/>
              </w:rPr>
              <w:t xml:space="preserve"> – [ Pytorch, Pandas, Scikit-learn ]</w:t>
            </w:r>
          </w:p>
          <w:p w14:paraId="39C7AE81" w14:textId="5A055F59" w:rsidR="009A369F" w:rsidRDefault="00003C87" w:rsidP="00350998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noProof/>
                <w:lang w:val="is-I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B27C528" wp14:editId="5C17DD51">
                      <wp:simplePos x="0" y="0"/>
                      <wp:positionH relativeFrom="column">
                        <wp:posOffset>2209273</wp:posOffset>
                      </wp:positionH>
                      <wp:positionV relativeFrom="paragraph">
                        <wp:posOffset>61415</wp:posOffset>
                      </wp:positionV>
                      <wp:extent cx="5210175" cy="1414145"/>
                      <wp:effectExtent l="0" t="0" r="28575" b="14605"/>
                      <wp:wrapNone/>
                      <wp:docPr id="690927277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0175" cy="1414145"/>
                              </a:xfrm>
                              <a:prstGeom prst="roundRect">
                                <a:avLst>
                                  <a:gd name="adj" fmla="val 690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80A951" id="Rectangle: Rounded Corners 3" o:spid="_x0000_s1026" style="position:absolute;margin-left:173.95pt;margin-top:4.85pt;width:410.25pt;height:111.3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5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" fillcolor="white [3201]" strokecolor="#1cade4 [3204]" strokeweight="1pt">
                      <v:stroke joinstyle="miter"/>
                    </v:roundrect>
                  </w:pict>
                </mc:Fallback>
              </mc:AlternateContent>
            </w:r>
            <w:r w:rsidR="009A369F">
              <w:rPr>
                <w:b/>
                <w:bCs/>
                <w:lang w:val="is-IS"/>
              </w:rPr>
              <w:t xml:space="preserve">Vef Forritun </w:t>
            </w:r>
            <w:r w:rsidR="009A369F">
              <w:rPr>
                <w:lang w:val="is-IS"/>
              </w:rPr>
              <w:t xml:space="preserve">– [ HTML, CSS, React (Native + Redux), Next.js, Node.js ] </w:t>
            </w:r>
            <w:r w:rsidR="009A369F">
              <w:rPr>
                <w:b/>
                <w:bCs/>
                <w:lang w:val="is-IS"/>
              </w:rPr>
              <w:t xml:space="preserve"> </w:t>
            </w:r>
          </w:p>
          <w:p w14:paraId="23DDDCC9" w14:textId="77777777" w:rsidR="00902EE8" w:rsidRDefault="009A369F" w:rsidP="00350998">
            <w:pPr>
              <w:rPr>
                <w:lang w:val="is-IS"/>
              </w:rPr>
            </w:pPr>
            <w:r>
              <w:rPr>
                <w:b/>
                <w:bCs/>
                <w:lang w:val="is-IS"/>
              </w:rPr>
              <w:t xml:space="preserve">Vef þjónustur og Gagnagrunnar </w:t>
            </w:r>
            <w:r>
              <w:rPr>
                <w:lang w:val="is-IS"/>
              </w:rPr>
              <w:t xml:space="preserve">– </w:t>
            </w:r>
          </w:p>
          <w:p w14:paraId="6C59D845" w14:textId="71F6CB30" w:rsidR="009A369F" w:rsidRPr="009A369F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[ .NET, SQL, Docker, GraphQL ]</w:t>
            </w:r>
          </w:p>
        </w:tc>
        <w:tc>
          <w:tcPr>
            <w:tcW w:w="284" w:type="dxa"/>
          </w:tcPr>
          <w:p w14:paraId="4DCAC29B" w14:textId="6F8E3701" w:rsidR="009A369F" w:rsidRPr="00BB6FA2" w:rsidRDefault="009A369F" w:rsidP="00350998">
            <w:pPr>
              <w:rPr>
                <w:lang w:val="is-IS"/>
              </w:rPr>
            </w:pPr>
          </w:p>
        </w:tc>
        <w:tc>
          <w:tcPr>
            <w:tcW w:w="7796" w:type="dxa"/>
          </w:tcPr>
          <w:p w14:paraId="09FE5B62" w14:textId="23B1AC49" w:rsidR="001E1A97" w:rsidRDefault="000220B9" w:rsidP="00350998">
            <w:pPr>
              <w:pStyle w:val="Heading1"/>
            </w:pPr>
            <w:r>
              <w:t>Starfsferill</w:t>
            </w:r>
          </w:p>
          <w:p w14:paraId="0A26A4EE" w14:textId="712FB7FB" w:rsidR="001E1A97" w:rsidRDefault="001E1A97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Lærlingur</w:t>
            </w:r>
          </w:p>
          <w:p w14:paraId="6C27997B" w14:textId="54970342" w:rsidR="001E1A97" w:rsidRDefault="00425FB7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 xml:space="preserve">CPS </w:t>
            </w:r>
            <w:proofErr w:type="spellStart"/>
            <w:r>
              <w:rPr>
                <w:lang w:val="is-IS"/>
              </w:rPr>
              <w:t>ehf</w:t>
            </w:r>
            <w:proofErr w:type="spellEnd"/>
            <w:r w:rsidR="001E1A97">
              <w:rPr>
                <w:lang w:val="is-IS"/>
              </w:rPr>
              <w:t xml:space="preserve"> | 2024 – Núverandi</w:t>
            </w:r>
          </w:p>
          <w:p w14:paraId="279DE682" w14:textId="1CBCC3CC" w:rsidR="001E1A97" w:rsidRDefault="001E1A97" w:rsidP="00350998">
            <w:pPr>
              <w:rPr>
                <w:lang w:val="is-IS"/>
              </w:rPr>
            </w:pPr>
            <w:r>
              <w:rPr>
                <w:lang w:val="is-IS"/>
              </w:rPr>
              <w:t xml:space="preserve">Hef verið að aðstoða við verkefni </w:t>
            </w:r>
            <w:r w:rsidR="00A00F28">
              <w:rPr>
                <w:lang w:val="is-IS"/>
              </w:rPr>
              <w:t xml:space="preserve"> í </w:t>
            </w:r>
            <w:r w:rsidR="00F350A9">
              <w:rPr>
                <w:lang w:val="is-IS"/>
              </w:rPr>
              <w:t xml:space="preserve">Microsoft </w:t>
            </w:r>
            <w:r w:rsidR="00154EC5">
              <w:rPr>
                <w:lang w:val="is-IS"/>
              </w:rPr>
              <w:t>Power A</w:t>
            </w:r>
            <w:r w:rsidR="00F350A9">
              <w:rPr>
                <w:lang w:val="is-IS"/>
              </w:rPr>
              <w:t>pp</w:t>
            </w:r>
            <w:r w:rsidR="008055DF">
              <w:rPr>
                <w:lang w:val="is-IS"/>
              </w:rPr>
              <w:t xml:space="preserve">, </w:t>
            </w:r>
            <w:r w:rsidR="00CD6645">
              <w:rPr>
                <w:lang w:val="is-IS"/>
              </w:rPr>
              <w:t>eins og</w:t>
            </w:r>
            <w:r w:rsidR="00065EDC">
              <w:rPr>
                <w:lang w:val="is-IS"/>
              </w:rPr>
              <w:t xml:space="preserve"> að gera </w:t>
            </w:r>
            <w:r w:rsidR="00FD5E42">
              <w:rPr>
                <w:lang w:val="is-IS"/>
              </w:rPr>
              <w:t xml:space="preserve">utanaðkomandi </w:t>
            </w:r>
            <w:r w:rsidR="009E6763">
              <w:rPr>
                <w:lang w:val="is-IS"/>
              </w:rPr>
              <w:t xml:space="preserve">skráningar </w:t>
            </w:r>
            <w:r w:rsidR="00FD5E42">
              <w:rPr>
                <w:lang w:val="is-IS"/>
              </w:rPr>
              <w:t>aðgang</w:t>
            </w:r>
            <w:r w:rsidR="005B525E">
              <w:rPr>
                <w:lang w:val="is-IS"/>
              </w:rPr>
              <w:t xml:space="preserve"> </w:t>
            </w:r>
            <w:r w:rsidR="00903375">
              <w:rPr>
                <w:lang w:val="is-IS"/>
              </w:rPr>
              <w:t xml:space="preserve">með </w:t>
            </w:r>
            <w:r w:rsidR="008441B5">
              <w:rPr>
                <w:lang w:val="is-IS"/>
              </w:rPr>
              <w:t>vef</w:t>
            </w:r>
            <w:r w:rsidR="00C77270">
              <w:rPr>
                <w:lang w:val="is-IS"/>
              </w:rPr>
              <w:t>form</w:t>
            </w:r>
            <w:r w:rsidR="008441B5">
              <w:rPr>
                <w:lang w:val="is-IS"/>
              </w:rPr>
              <w:t xml:space="preserve"> sem </w:t>
            </w:r>
            <w:r w:rsidR="00903375">
              <w:rPr>
                <w:lang w:val="is-IS"/>
              </w:rPr>
              <w:t>hýs</w:t>
            </w:r>
            <w:r w:rsidR="008441B5">
              <w:rPr>
                <w:lang w:val="is-IS"/>
              </w:rPr>
              <w:t>tar verða</w:t>
            </w:r>
            <w:r w:rsidR="00903375">
              <w:rPr>
                <w:lang w:val="is-IS"/>
              </w:rPr>
              <w:t xml:space="preserve"> </w:t>
            </w:r>
            <w:r w:rsidR="005B525E">
              <w:rPr>
                <w:lang w:val="is-IS"/>
              </w:rPr>
              <w:t xml:space="preserve">á </w:t>
            </w:r>
            <w:r>
              <w:rPr>
                <w:lang w:val="is-IS"/>
              </w:rPr>
              <w:t>Azure</w:t>
            </w:r>
            <w:r w:rsidR="008441B5">
              <w:rPr>
                <w:lang w:val="is-IS"/>
              </w:rPr>
              <w:t xml:space="preserve"> þjónustum</w:t>
            </w:r>
            <w:r w:rsidR="00903375">
              <w:rPr>
                <w:lang w:val="is-IS"/>
              </w:rPr>
              <w:t xml:space="preserve">.  </w:t>
            </w:r>
            <w:r w:rsidR="00A04A8D">
              <w:rPr>
                <w:lang w:val="is-IS"/>
              </w:rPr>
              <w:t>Hef verið</w:t>
            </w:r>
            <w:r w:rsidR="00903375">
              <w:rPr>
                <w:lang w:val="is-IS"/>
              </w:rPr>
              <w:t xml:space="preserve"> að læra</w:t>
            </w:r>
            <w:r w:rsidR="00ED2D5C">
              <w:rPr>
                <w:lang w:val="is-IS"/>
              </w:rPr>
              <w:t xml:space="preserve"> að</w:t>
            </w:r>
            <w:r w:rsidR="00903375">
              <w:rPr>
                <w:lang w:val="is-IS"/>
              </w:rPr>
              <w:t xml:space="preserve"> </w:t>
            </w:r>
            <w:r w:rsidR="008B11AB">
              <w:rPr>
                <w:lang w:val="is-IS"/>
              </w:rPr>
              <w:t>forrit</w:t>
            </w:r>
            <w:r w:rsidR="00ED2D5C">
              <w:rPr>
                <w:lang w:val="is-IS"/>
              </w:rPr>
              <w:t>a</w:t>
            </w:r>
            <w:r w:rsidR="008B11AB">
              <w:rPr>
                <w:lang w:val="is-IS"/>
              </w:rPr>
              <w:t xml:space="preserve"> </w:t>
            </w:r>
            <w:r w:rsidR="004F1B5A">
              <w:rPr>
                <w:lang w:val="is-IS"/>
              </w:rPr>
              <w:t>með</w:t>
            </w:r>
            <w:r w:rsidR="008B11AB">
              <w:rPr>
                <w:lang w:val="is-IS"/>
              </w:rPr>
              <w:t xml:space="preserve"> </w:t>
            </w:r>
            <w:r w:rsidR="00067BAB">
              <w:rPr>
                <w:lang w:val="is-IS"/>
              </w:rPr>
              <w:t>React og Next.js</w:t>
            </w:r>
            <w:r w:rsidR="00E83892">
              <w:rPr>
                <w:lang w:val="is-IS"/>
              </w:rPr>
              <w:t>.</w:t>
            </w:r>
            <w:r w:rsidR="00841223">
              <w:rPr>
                <w:lang w:val="is-IS"/>
              </w:rPr>
              <w:t xml:space="preserve">  </w:t>
            </w:r>
            <w:r w:rsidR="00DF1C7D">
              <w:rPr>
                <w:lang w:val="is-IS"/>
              </w:rPr>
              <w:t xml:space="preserve">Gerði vefsíðu sem notaði t.d. </w:t>
            </w:r>
            <w:proofErr w:type="spellStart"/>
            <w:r w:rsidR="004631C4">
              <w:rPr>
                <w:lang w:val="is-IS"/>
              </w:rPr>
              <w:t>Tailwind</w:t>
            </w:r>
            <w:proofErr w:type="spellEnd"/>
            <w:r w:rsidR="004631C4">
              <w:rPr>
                <w:lang w:val="is-IS"/>
              </w:rPr>
              <w:t xml:space="preserve"> CSS og </w:t>
            </w:r>
            <w:proofErr w:type="spellStart"/>
            <w:r w:rsidR="004631C4">
              <w:rPr>
                <w:lang w:val="is-IS"/>
              </w:rPr>
              <w:t>Javascript</w:t>
            </w:r>
            <w:proofErr w:type="spellEnd"/>
          </w:p>
          <w:p w14:paraId="07FAAE75" w14:textId="77777777" w:rsidR="001E1A97" w:rsidRPr="001E1A97" w:rsidRDefault="001E1A97" w:rsidP="00350998">
            <w:pPr>
              <w:rPr>
                <w:lang w:val="is-IS"/>
              </w:rPr>
            </w:pPr>
          </w:p>
          <w:p w14:paraId="561C1345" w14:textId="77777777" w:rsidR="009A369F" w:rsidRPr="00D02B23" w:rsidRDefault="009A369F" w:rsidP="00350998">
            <w:pPr>
              <w:pStyle w:val="Heading2"/>
              <w:rPr>
                <w:lang w:val="is-IS"/>
              </w:rPr>
            </w:pPr>
            <w:r w:rsidRPr="00D02B23">
              <w:rPr>
                <w:lang w:val="is-IS"/>
              </w:rPr>
              <w:t>aðstoðarkennari</w:t>
            </w:r>
          </w:p>
          <w:p w14:paraId="0E1C119D" w14:textId="77777777" w:rsidR="009A369F" w:rsidRPr="00D02B23" w:rsidRDefault="009A369F" w:rsidP="00350998">
            <w:pPr>
              <w:pStyle w:val="Heading3"/>
              <w:rPr>
                <w:lang w:val="is-IS"/>
              </w:rPr>
            </w:pPr>
            <w:r w:rsidRPr="00D02B23">
              <w:rPr>
                <w:lang w:val="is-IS"/>
              </w:rPr>
              <w:t xml:space="preserve">Háskóla </w:t>
            </w:r>
            <w:proofErr w:type="spellStart"/>
            <w:r w:rsidRPr="00D02B23">
              <w:rPr>
                <w:lang w:val="is-IS"/>
              </w:rPr>
              <w:t>Reykavíkur</w:t>
            </w:r>
            <w:proofErr w:type="spellEnd"/>
            <w:r w:rsidRPr="00D02B23">
              <w:rPr>
                <w:lang w:val="is-IS"/>
              </w:rPr>
              <w:t xml:space="preserve">  | 2023 – Núverandi</w:t>
            </w:r>
          </w:p>
          <w:p w14:paraId="4E6C1943" w14:textId="6F22AEEF" w:rsidR="000C5371" w:rsidRDefault="009A369F" w:rsidP="00350998">
            <w:pPr>
              <w:rPr>
                <w:lang w:val="is-IS"/>
              </w:rPr>
            </w:pPr>
            <w:r>
              <w:rPr>
                <w:lang w:val="is-IS"/>
              </w:rPr>
              <w:t>Síðastliðið haust og núverandi vorönn er ég að sinna dæmatímakennslu í tölvusamskiptum og stýrikerfis áföngum til skiptis.</w:t>
            </w:r>
          </w:p>
          <w:p w14:paraId="65057CD0" w14:textId="77777777" w:rsidR="000C5371" w:rsidRDefault="000C5371" w:rsidP="00350998">
            <w:pPr>
              <w:rPr>
                <w:lang w:val="is-IS"/>
              </w:rPr>
            </w:pPr>
          </w:p>
          <w:p w14:paraId="0E94A21A" w14:textId="50820B23" w:rsidR="009A369F" w:rsidRPr="00BB6FA2" w:rsidRDefault="00F66DE1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Rannsóknarstarf</w:t>
            </w:r>
          </w:p>
          <w:p w14:paraId="771B801B" w14:textId="28877D20" w:rsidR="009A369F" w:rsidRPr="00BB6FA2" w:rsidRDefault="00F66DE1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Mál- og raddtæknistofa gervigreindarseturs HR</w:t>
            </w:r>
            <w:r w:rsidR="009A369F" w:rsidRPr="00BB6FA2">
              <w:rPr>
                <w:lang w:val="is-IS"/>
              </w:rPr>
              <w:t xml:space="preserve"> | </w:t>
            </w:r>
            <w:r w:rsidR="002967AD">
              <w:rPr>
                <w:lang w:val="is-IS"/>
              </w:rPr>
              <w:t xml:space="preserve">Sumar </w:t>
            </w:r>
            <w:r>
              <w:rPr>
                <w:lang w:val="is-IS"/>
              </w:rPr>
              <w:t>2023</w:t>
            </w:r>
          </w:p>
          <w:p w14:paraId="48B6D114" w14:textId="7E1147F2" w:rsidR="009A369F" w:rsidRPr="00BB6FA2" w:rsidRDefault="00F66DE1" w:rsidP="00350998">
            <w:pPr>
              <w:rPr>
                <w:lang w:val="is-IS"/>
              </w:rPr>
            </w:pPr>
            <w:r>
              <w:rPr>
                <w:lang w:val="is-IS"/>
              </w:rPr>
              <w:t>Tók þátt í verkefni við að þjálfa gervigreind sem gæti svarað spurningum á Íslensku. Þar var ég að lagfæra/staðla gögn til þjálfunar á breytilíkönum.</w:t>
            </w:r>
          </w:p>
          <w:p w14:paraId="6994D5D5" w14:textId="74CA0EC7" w:rsidR="000C5371" w:rsidRDefault="000C5371" w:rsidP="00350998">
            <w:pPr>
              <w:pStyle w:val="Heading2"/>
              <w:rPr>
                <w:lang w:val="is-IS"/>
              </w:rPr>
            </w:pPr>
          </w:p>
          <w:p w14:paraId="287FBDB7" w14:textId="1E9231FF" w:rsidR="009A369F" w:rsidRPr="00BB6FA2" w:rsidRDefault="00F66DE1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Courier</w:t>
            </w:r>
          </w:p>
          <w:p w14:paraId="479DD9F7" w14:textId="4ABFAC8F" w:rsidR="009A369F" w:rsidRPr="00BB6FA2" w:rsidRDefault="00F66DE1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DHL Express</w:t>
            </w:r>
            <w:r w:rsidR="009A369F" w:rsidRPr="00BB6FA2">
              <w:rPr>
                <w:lang w:val="is-IS"/>
              </w:rPr>
              <w:t xml:space="preserve"> </w:t>
            </w:r>
            <w:r>
              <w:rPr>
                <w:lang w:val="is-IS"/>
              </w:rPr>
              <w:t>|</w:t>
            </w:r>
            <w:r w:rsidR="002967AD">
              <w:rPr>
                <w:lang w:val="is-IS"/>
              </w:rPr>
              <w:t>Sumar</w:t>
            </w:r>
            <w:r w:rsidR="009A369F" w:rsidRPr="00BB6FA2">
              <w:rPr>
                <w:lang w:val="is-IS"/>
              </w:rPr>
              <w:t xml:space="preserve"> </w:t>
            </w:r>
            <w:r>
              <w:rPr>
                <w:lang w:val="is-IS"/>
              </w:rPr>
              <w:t>2022</w:t>
            </w:r>
          </w:p>
          <w:p w14:paraId="50CF3696" w14:textId="5AC6ACDE" w:rsidR="009A369F" w:rsidRDefault="000C5371" w:rsidP="00350998">
            <w:pPr>
              <w:rPr>
                <w:lang w:val="is-IS"/>
              </w:rPr>
            </w:pPr>
            <w:r>
              <w:rPr>
                <w:lang w:val="is-IS"/>
              </w:rPr>
              <w:t>Afhending á pöntunum til viðskiptavina.</w:t>
            </w:r>
          </w:p>
          <w:p w14:paraId="6FDC172F" w14:textId="77777777" w:rsidR="000C5371" w:rsidRDefault="000C5371" w:rsidP="00350998">
            <w:pPr>
              <w:rPr>
                <w:lang w:val="is-IS"/>
              </w:rPr>
            </w:pPr>
          </w:p>
          <w:p w14:paraId="3D48753F" w14:textId="3D4A2B89" w:rsidR="000C5371" w:rsidRDefault="000C5371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Sumarliði</w:t>
            </w:r>
          </w:p>
          <w:p w14:paraId="47CA7EF9" w14:textId="77777777" w:rsidR="000C5371" w:rsidRDefault="000C5371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Reykjavíkurborg (Útmörk) | Sumar 2021 &amp; 2020</w:t>
            </w:r>
          </w:p>
          <w:p w14:paraId="1B6BE400" w14:textId="260E7E6F" w:rsidR="00A41839" w:rsidRDefault="000C5371" w:rsidP="00350998">
            <w:pPr>
              <w:rPr>
                <w:lang w:val="is-IS"/>
              </w:rPr>
            </w:pPr>
            <w:r>
              <w:rPr>
                <w:lang w:val="is-IS"/>
              </w:rPr>
              <w:t>Gerð útivistarst</w:t>
            </w:r>
            <w:r w:rsidR="00A41839">
              <w:rPr>
                <w:lang w:val="is-IS"/>
              </w:rPr>
              <w:t>íga fyrir göngufólk. Grisjun á skógræktarsvæðum Reykjavíkurborgar.</w:t>
            </w:r>
          </w:p>
          <w:p w14:paraId="52AE97AE" w14:textId="77777777" w:rsidR="00BB4E94" w:rsidRDefault="00BB4E94" w:rsidP="00350998">
            <w:pPr>
              <w:rPr>
                <w:lang w:val="is-IS"/>
              </w:rPr>
            </w:pPr>
          </w:p>
          <w:p w14:paraId="2F6C86B3" w14:textId="55C261A2" w:rsidR="00A41839" w:rsidRDefault="00A41839" w:rsidP="00350998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Umsjónarmaður</w:t>
            </w:r>
          </w:p>
          <w:p w14:paraId="27BADA30" w14:textId="5AC9B948" w:rsidR="00A41839" w:rsidRDefault="003F195C" w:rsidP="00350998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AIRB</w:t>
            </w:r>
            <w:r w:rsidR="00A30DD3">
              <w:rPr>
                <w:lang w:val="is-IS"/>
              </w:rPr>
              <w:t>NB</w:t>
            </w:r>
            <w:r w:rsidR="00A41839">
              <w:rPr>
                <w:lang w:val="is-IS"/>
              </w:rPr>
              <w:t xml:space="preserve"> |2018 – 2020</w:t>
            </w:r>
          </w:p>
          <w:p w14:paraId="47A64726" w14:textId="43E6E372" w:rsidR="001E1A97" w:rsidRDefault="00A41839" w:rsidP="00350998">
            <w:pPr>
              <w:rPr>
                <w:lang w:val="is-IS"/>
              </w:rPr>
            </w:pPr>
            <w:r w:rsidRPr="00A41839">
              <w:rPr>
                <w:lang w:val="is-IS"/>
              </w:rPr>
              <w:t>Umsjón með útleigu á húsnæði. Fólst í samskiptum</w:t>
            </w:r>
            <w:r w:rsidR="00AA774F">
              <w:rPr>
                <w:lang w:val="is-IS"/>
              </w:rPr>
              <w:t xml:space="preserve"> </w:t>
            </w:r>
            <w:r w:rsidRPr="00A41839">
              <w:rPr>
                <w:lang w:val="is-IS"/>
              </w:rPr>
              <w:t>við gesti fyrir komu, kynningu á komu degi þar sem</w:t>
            </w:r>
            <w:r w:rsidR="00AA774F">
              <w:rPr>
                <w:lang w:val="is-IS"/>
              </w:rPr>
              <w:t xml:space="preserve"> </w:t>
            </w:r>
            <w:r w:rsidRPr="00A41839">
              <w:rPr>
                <w:lang w:val="is-IS"/>
              </w:rPr>
              <w:t>farið var yfir húsnæði, ferðamöguleikum</w:t>
            </w:r>
            <w:r>
              <w:rPr>
                <w:lang w:val="is-IS"/>
              </w:rPr>
              <w:t>,</w:t>
            </w:r>
            <w:r w:rsidR="00AA774F">
              <w:rPr>
                <w:lang w:val="is-IS"/>
              </w:rPr>
              <w:t xml:space="preserve"> </w:t>
            </w:r>
            <w:r w:rsidRPr="00A41839">
              <w:rPr>
                <w:lang w:val="is-IS"/>
              </w:rPr>
              <w:t>umhverfi</w:t>
            </w:r>
            <w:r w:rsidR="00D7033A">
              <w:rPr>
                <w:lang w:val="is-IS"/>
              </w:rPr>
              <w:t>.</w:t>
            </w:r>
          </w:p>
          <w:p w14:paraId="0DBFB352" w14:textId="15FE889C" w:rsidR="00B67B8D" w:rsidRPr="00B67B8D" w:rsidRDefault="005B706C" w:rsidP="00E1176D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85D9C2" wp14:editId="1692171E">
                      <wp:simplePos x="0" y="0"/>
                      <wp:positionH relativeFrom="column">
                        <wp:posOffset>2131000</wp:posOffset>
                      </wp:positionH>
                      <wp:positionV relativeFrom="paragraph">
                        <wp:posOffset>314853</wp:posOffset>
                      </wp:positionV>
                      <wp:extent cx="2717297" cy="1190445"/>
                      <wp:effectExtent l="0" t="0" r="0" b="0"/>
                      <wp:wrapNone/>
                      <wp:docPr id="1678816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7297" cy="1190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EF0EB" w14:textId="3269048E" w:rsidR="006E09F4" w:rsidRDefault="006E09F4" w:rsidP="006E09F4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Hjörtur Andri Hjartarsson</w:t>
                                  </w:r>
                                </w:p>
                                <w:p w14:paraId="639D428F" w14:textId="219E9608" w:rsidR="006E09F4" w:rsidRDefault="00235062" w:rsidP="006E09F4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Verkstjóri</w:t>
                                  </w:r>
                                  <w:proofErr w:type="spellEnd"/>
                                  <w:r w:rsidR="006E09F4">
                                    <w:rPr>
                                      <w:lang w:val="en-GB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DHL Express</w:t>
                                  </w:r>
                                </w:p>
                                <w:p w14:paraId="230F43F7" w14:textId="7395D4C0" w:rsidR="006E09F4" w:rsidRDefault="00235062" w:rsidP="006E09F4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17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Hjorturandri@gmail.com</w:t>
                                    </w:r>
                                  </w:hyperlink>
                                </w:p>
                                <w:p w14:paraId="1BAF104F" w14:textId="530B43E0" w:rsidR="006E09F4" w:rsidRDefault="00235062" w:rsidP="006E09F4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Birkir Finnbogi H Arndal</w:t>
                                  </w:r>
                                </w:p>
                                <w:p w14:paraId="3944F603" w14:textId="45CE6506" w:rsidR="00235062" w:rsidRDefault="0099652D" w:rsidP="00235062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Hópmeðlimur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í Lokaverkefni |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Tölvunarf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253DDCED" w14:textId="72D6A3D4" w:rsidR="00E1176D" w:rsidRPr="00E1176D" w:rsidRDefault="005B706C" w:rsidP="00E1176D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18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Birkir30@gmail.com</w:t>
                                    </w:r>
                                  </w:hyperlink>
                                  <w:r>
                                    <w:rPr>
                                      <w:lang w:val="en-GB"/>
                                    </w:rPr>
                                    <w:t xml:space="preserve"> –</w:t>
                                  </w:r>
                                  <w:r w:rsidR="006E09F4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6927039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85D9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167.8pt;margin-top:24.8pt;width:213.95pt;height:9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" filled="f" stroked="f">
                      <v:textbox>
                        <w:txbxContent>
                          <w:p w14:paraId="42EEF0EB" w14:textId="3269048E" w:rsidR="006E09F4" w:rsidRDefault="006E09F4" w:rsidP="006E09F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Hjörtur Andri Hjartarsson</w:t>
                            </w:r>
                          </w:p>
                          <w:p w14:paraId="639D428F" w14:textId="219E9608" w:rsidR="006E09F4" w:rsidRDefault="00235062" w:rsidP="006E09F4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Verkstjóri</w:t>
                            </w:r>
                            <w:proofErr w:type="spellEnd"/>
                            <w:r w:rsidR="006E09F4">
                              <w:rPr>
                                <w:lang w:val="en-GB"/>
                              </w:rPr>
                              <w:t xml:space="preserve"> | </w:t>
                            </w:r>
                            <w:r>
                              <w:rPr>
                                <w:lang w:val="en-GB"/>
                              </w:rPr>
                              <w:t>DHL Express</w:t>
                            </w:r>
                          </w:p>
                          <w:p w14:paraId="230F43F7" w14:textId="7395D4C0" w:rsidR="006E09F4" w:rsidRDefault="00235062" w:rsidP="006E09F4">
                            <w:pPr>
                              <w:rPr>
                                <w:lang w:val="en-GB"/>
                              </w:rPr>
                            </w:pPr>
                            <w:hyperlink r:id="rId19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Hjorturandri@gmail.com</w:t>
                              </w:r>
                            </w:hyperlink>
                          </w:p>
                          <w:p w14:paraId="1BAF104F" w14:textId="530B43E0" w:rsidR="006E09F4" w:rsidRDefault="00235062" w:rsidP="006E09F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Birkir Finnbogi H Arndal</w:t>
                            </w:r>
                          </w:p>
                          <w:p w14:paraId="3944F603" w14:textId="45CE6506" w:rsidR="00235062" w:rsidRDefault="0099652D" w:rsidP="00235062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Hópmeðlimur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í Lokaverkefni |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Tölvunarf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53DDCED" w14:textId="72D6A3D4" w:rsidR="00E1176D" w:rsidRPr="00E1176D" w:rsidRDefault="005B706C" w:rsidP="00E1176D">
                            <w:pPr>
                              <w:rPr>
                                <w:lang w:val="en-GB"/>
                              </w:rPr>
                            </w:pPr>
                            <w:hyperlink r:id="rId20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Birkir30@gmail.com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–</w:t>
                            </w:r>
                            <w:r w:rsidR="006E09F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6927039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03345F7" wp14:editId="099D4F39">
                      <wp:simplePos x="0" y="0"/>
                      <wp:positionH relativeFrom="column">
                        <wp:posOffset>-490879</wp:posOffset>
                      </wp:positionH>
                      <wp:positionV relativeFrom="paragraph">
                        <wp:posOffset>314804</wp:posOffset>
                      </wp:positionV>
                      <wp:extent cx="2760453" cy="1138687"/>
                      <wp:effectExtent l="0" t="0" r="0" b="4445"/>
                      <wp:wrapNone/>
                      <wp:docPr id="8450753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0453" cy="1138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ECC9A" w14:textId="5CD3D0E9" w:rsidR="00E1176D" w:rsidRDefault="008B2C6A" w:rsidP="008B2C6A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Hrafn Loftsson</w:t>
                                  </w:r>
                                </w:p>
                                <w:p w14:paraId="05D76611" w14:textId="05E94C2C" w:rsidR="008B2C6A" w:rsidRDefault="0033674A" w:rsidP="0033674A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Associate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Prófessor</w:t>
                                  </w:r>
                                  <w:proofErr w:type="spellEnd"/>
                                  <w:r w:rsidR="00437EE4">
                                    <w:rPr>
                                      <w:lang w:val="en-GB"/>
                                    </w:rPr>
                                    <w:t xml:space="preserve"> |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Háskóli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Reykjavíkur</w:t>
                                  </w:r>
                                  <w:proofErr w:type="spellEnd"/>
                                </w:p>
                                <w:p w14:paraId="147610ED" w14:textId="779CCA69" w:rsidR="0033674A" w:rsidRDefault="00725834" w:rsidP="0033674A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21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Hrafn@ru.is</w:t>
                                    </w:r>
                                  </w:hyperlink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="00DE17C1">
                                    <w:rPr>
                                      <w:lang w:val="en-GB"/>
                                    </w:rPr>
                                    <w:t>–</w:t>
                                  </w:r>
                                  <w:r w:rsidR="00437EE4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="00DE17C1">
                                    <w:rPr>
                                      <w:lang w:val="en-GB"/>
                                    </w:rPr>
                                    <w:t>8206227</w:t>
                                  </w:r>
                                </w:p>
                                <w:p w14:paraId="099D6A0D" w14:textId="32B5F740" w:rsidR="00DE17C1" w:rsidRDefault="00DE17C1" w:rsidP="00DE17C1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Jacquelin Clare Mallet</w:t>
                                  </w:r>
                                </w:p>
                                <w:p w14:paraId="34B66861" w14:textId="0BF9D44A" w:rsidR="00DE17C1" w:rsidRDefault="007A189F" w:rsidP="007A189F">
                                  <w:pPr>
                                    <w:pStyle w:val="Heading3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Assistant Professor |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Háskóli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Reykjavíkur</w:t>
                                  </w:r>
                                  <w:proofErr w:type="spellEnd"/>
                                </w:p>
                                <w:p w14:paraId="00D380AC" w14:textId="703DF8C5" w:rsidR="007A189F" w:rsidRPr="007A189F" w:rsidRDefault="006E09F4" w:rsidP="007A189F">
                                  <w:pPr>
                                    <w:rPr>
                                      <w:lang w:val="en-GB"/>
                                    </w:rPr>
                                  </w:pPr>
                                  <w:hyperlink r:id="rId22" w:history="1">
                                    <w:r w:rsidRPr="00B54C84">
                                      <w:rPr>
                                        <w:rStyle w:val="Hyperlink"/>
                                        <w:lang w:val="en-GB"/>
                                      </w:rPr>
                                      <w:t>Jacky@ru.is</w:t>
                                    </w:r>
                                  </w:hyperlink>
                                  <w:r>
                                    <w:rPr>
                                      <w:lang w:val="en-GB"/>
                                    </w:rPr>
                                    <w:t xml:space="preserve"> - 5996374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345F7" id="_x0000_s1028" type="#_x0000_t202" style="position:absolute;margin-left:-38.65pt;margin-top:24.8pt;width:217.35pt;height:89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" filled="f" stroked="f">
                      <v:textbox>
                        <w:txbxContent>
                          <w:p w14:paraId="3BBECC9A" w14:textId="5CD3D0E9" w:rsidR="00E1176D" w:rsidRDefault="008B2C6A" w:rsidP="008B2C6A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Hrafn Loftsson</w:t>
                            </w:r>
                          </w:p>
                          <w:p w14:paraId="05D76611" w14:textId="05E94C2C" w:rsidR="008B2C6A" w:rsidRDefault="0033674A" w:rsidP="0033674A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Associate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Prófessor</w:t>
                            </w:r>
                            <w:proofErr w:type="spellEnd"/>
                            <w:r w:rsidR="00437EE4">
                              <w:rPr>
                                <w:lang w:val="en-GB"/>
                              </w:rPr>
                              <w:t xml:space="preserve"> |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Háskóli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Reykjavíkur</w:t>
                            </w:r>
                            <w:proofErr w:type="spellEnd"/>
                          </w:p>
                          <w:p w14:paraId="147610ED" w14:textId="779CCA69" w:rsidR="0033674A" w:rsidRDefault="00725834" w:rsidP="0033674A">
                            <w:pPr>
                              <w:rPr>
                                <w:lang w:val="en-GB"/>
                              </w:rPr>
                            </w:pPr>
                            <w:hyperlink r:id="rId23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Hrafn@ru.is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DE17C1">
                              <w:rPr>
                                <w:lang w:val="en-GB"/>
                              </w:rPr>
                              <w:t>–</w:t>
                            </w:r>
                            <w:r w:rsidR="00437EE4">
                              <w:rPr>
                                <w:lang w:val="en-GB"/>
                              </w:rPr>
                              <w:t xml:space="preserve"> </w:t>
                            </w:r>
                            <w:r w:rsidR="00DE17C1">
                              <w:rPr>
                                <w:lang w:val="en-GB"/>
                              </w:rPr>
                              <w:t>8206227</w:t>
                            </w:r>
                          </w:p>
                          <w:p w14:paraId="099D6A0D" w14:textId="32B5F740" w:rsidR="00DE17C1" w:rsidRDefault="00DE17C1" w:rsidP="00DE17C1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Jacquelin Clare Mallet</w:t>
                            </w:r>
                          </w:p>
                          <w:p w14:paraId="34B66861" w14:textId="0BF9D44A" w:rsidR="00DE17C1" w:rsidRDefault="007A189F" w:rsidP="007A189F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Assistant Professor |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Háskóli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Reykjavíkur</w:t>
                            </w:r>
                            <w:proofErr w:type="spellEnd"/>
                          </w:p>
                          <w:p w14:paraId="00D380AC" w14:textId="703DF8C5" w:rsidR="007A189F" w:rsidRPr="007A189F" w:rsidRDefault="006E09F4" w:rsidP="007A189F">
                            <w:pPr>
                              <w:rPr>
                                <w:lang w:val="en-GB"/>
                              </w:rPr>
                            </w:pPr>
                            <w:hyperlink r:id="rId24" w:history="1">
                              <w:r w:rsidRPr="00B54C84">
                                <w:rPr>
                                  <w:rStyle w:val="Hyperlink"/>
                                  <w:lang w:val="en-GB"/>
                                </w:rPr>
                                <w:t>Jacky@ru.is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- 5996374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7B8D">
              <w:t>Meðmælendur</w:t>
            </w:r>
          </w:p>
        </w:tc>
      </w:tr>
    </w:tbl>
    <w:p w14:paraId="7C4A8497" w14:textId="6A0E9A1D" w:rsidR="00871DB8" w:rsidRPr="009A369F" w:rsidRDefault="00871DB8" w:rsidP="000A101E">
      <w:pPr>
        <w:rPr>
          <w:lang w:val="is-IS"/>
        </w:rPr>
      </w:pPr>
    </w:p>
    <w:sectPr w:rsidR="00871DB8" w:rsidRPr="009A369F" w:rsidSect="00BF7217">
      <w:pgSz w:w="12240" w:h="15840" w:code="1"/>
      <w:pgMar w:top="720" w:right="720" w:bottom="720" w:left="624" w:header="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27EC" w14:textId="77777777" w:rsidR="00BB6FA2" w:rsidRDefault="00BB6FA2" w:rsidP="00AA35A8">
      <w:pPr>
        <w:spacing w:line="240" w:lineRule="auto"/>
      </w:pPr>
      <w:r>
        <w:separator/>
      </w:r>
    </w:p>
  </w:endnote>
  <w:endnote w:type="continuationSeparator" w:id="0">
    <w:p w14:paraId="394EA0C4" w14:textId="77777777" w:rsidR="00BB6FA2" w:rsidRDefault="00BB6FA2" w:rsidP="00AA35A8">
      <w:pPr>
        <w:spacing w:line="240" w:lineRule="auto"/>
      </w:pPr>
      <w:r>
        <w:continuationSeparator/>
      </w:r>
    </w:p>
  </w:endnote>
  <w:endnote w:type="continuationNotice" w:id="1">
    <w:p w14:paraId="29DEDF59" w14:textId="77777777" w:rsidR="00B96D74" w:rsidRDefault="00B96D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DA21" w14:textId="77777777" w:rsidR="00BB6FA2" w:rsidRDefault="00BB6FA2" w:rsidP="00AA35A8">
      <w:pPr>
        <w:spacing w:line="240" w:lineRule="auto"/>
      </w:pPr>
      <w:r>
        <w:separator/>
      </w:r>
    </w:p>
  </w:footnote>
  <w:footnote w:type="continuationSeparator" w:id="0">
    <w:p w14:paraId="6225340C" w14:textId="77777777" w:rsidR="00BB6FA2" w:rsidRDefault="00BB6FA2" w:rsidP="00AA35A8">
      <w:pPr>
        <w:spacing w:line="240" w:lineRule="auto"/>
      </w:pPr>
      <w:r>
        <w:continuationSeparator/>
      </w:r>
    </w:p>
  </w:footnote>
  <w:footnote w:type="continuationNotice" w:id="1">
    <w:p w14:paraId="707C02FD" w14:textId="77777777" w:rsidR="00B96D74" w:rsidRDefault="00B96D7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015DE1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3.6pt;height:13.6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D9"/>
    <w:multiLevelType w:val="hybridMultilevel"/>
    <w:tmpl w:val="04D4BB7C"/>
    <w:lvl w:ilvl="0" w:tplc="25163CE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3FB"/>
    <w:multiLevelType w:val="hybridMultilevel"/>
    <w:tmpl w:val="92B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E61A1"/>
    <w:multiLevelType w:val="hybridMultilevel"/>
    <w:tmpl w:val="F87C50B4"/>
    <w:lvl w:ilvl="0" w:tplc="CBD42D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0A9D"/>
    <w:multiLevelType w:val="hybridMultilevel"/>
    <w:tmpl w:val="168A05A4"/>
    <w:lvl w:ilvl="0" w:tplc="B3A42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7"/>
  </w:num>
  <w:num w:numId="3" w16cid:durableId="751318933">
    <w:abstractNumId w:val="2"/>
  </w:num>
  <w:num w:numId="4" w16cid:durableId="2055545808">
    <w:abstractNumId w:val="5"/>
  </w:num>
  <w:num w:numId="5" w16cid:durableId="1022054167">
    <w:abstractNumId w:val="4"/>
  </w:num>
  <w:num w:numId="6" w16cid:durableId="1236741560">
    <w:abstractNumId w:val="3"/>
  </w:num>
  <w:num w:numId="7" w16cid:durableId="148791362">
    <w:abstractNumId w:val="1"/>
  </w:num>
  <w:num w:numId="8" w16cid:durableId="1045835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2"/>
    <w:rsid w:val="00003C87"/>
    <w:rsid w:val="00010CFB"/>
    <w:rsid w:val="000133E8"/>
    <w:rsid w:val="00015966"/>
    <w:rsid w:val="00016826"/>
    <w:rsid w:val="000220B9"/>
    <w:rsid w:val="00033263"/>
    <w:rsid w:val="000410B6"/>
    <w:rsid w:val="000417DA"/>
    <w:rsid w:val="00045105"/>
    <w:rsid w:val="00060423"/>
    <w:rsid w:val="00060941"/>
    <w:rsid w:val="00065EDC"/>
    <w:rsid w:val="00066823"/>
    <w:rsid w:val="00067BAB"/>
    <w:rsid w:val="00071CCC"/>
    <w:rsid w:val="0007515C"/>
    <w:rsid w:val="00085878"/>
    <w:rsid w:val="000873F6"/>
    <w:rsid w:val="000923DA"/>
    <w:rsid w:val="000962BE"/>
    <w:rsid w:val="000A0EAC"/>
    <w:rsid w:val="000A101E"/>
    <w:rsid w:val="000A4991"/>
    <w:rsid w:val="000A7678"/>
    <w:rsid w:val="000B286F"/>
    <w:rsid w:val="000B3565"/>
    <w:rsid w:val="000C2EFF"/>
    <w:rsid w:val="000C47B2"/>
    <w:rsid w:val="000C5371"/>
    <w:rsid w:val="000D134B"/>
    <w:rsid w:val="000D2A8E"/>
    <w:rsid w:val="000D2BC7"/>
    <w:rsid w:val="000D408B"/>
    <w:rsid w:val="000D5C03"/>
    <w:rsid w:val="000E5284"/>
    <w:rsid w:val="000F7628"/>
    <w:rsid w:val="001102BE"/>
    <w:rsid w:val="00112B77"/>
    <w:rsid w:val="00124ED6"/>
    <w:rsid w:val="00130BE0"/>
    <w:rsid w:val="00131AA5"/>
    <w:rsid w:val="00135DCB"/>
    <w:rsid w:val="00142AEB"/>
    <w:rsid w:val="00145EB3"/>
    <w:rsid w:val="00154EC5"/>
    <w:rsid w:val="00156C79"/>
    <w:rsid w:val="001639D6"/>
    <w:rsid w:val="00166B6C"/>
    <w:rsid w:val="00167789"/>
    <w:rsid w:val="00176D22"/>
    <w:rsid w:val="00182371"/>
    <w:rsid w:val="001838E5"/>
    <w:rsid w:val="00183ACC"/>
    <w:rsid w:val="0018639F"/>
    <w:rsid w:val="00186915"/>
    <w:rsid w:val="001876F2"/>
    <w:rsid w:val="00194704"/>
    <w:rsid w:val="00195277"/>
    <w:rsid w:val="001A32F8"/>
    <w:rsid w:val="001B5913"/>
    <w:rsid w:val="001C3CA3"/>
    <w:rsid w:val="001E1A97"/>
    <w:rsid w:val="001E5A59"/>
    <w:rsid w:val="001F5756"/>
    <w:rsid w:val="00203213"/>
    <w:rsid w:val="002236D5"/>
    <w:rsid w:val="00235062"/>
    <w:rsid w:val="00243756"/>
    <w:rsid w:val="0025167B"/>
    <w:rsid w:val="002607EC"/>
    <w:rsid w:val="00260EEB"/>
    <w:rsid w:val="00263321"/>
    <w:rsid w:val="00265CE4"/>
    <w:rsid w:val="002662ED"/>
    <w:rsid w:val="0027385C"/>
    <w:rsid w:val="002768E6"/>
    <w:rsid w:val="00282106"/>
    <w:rsid w:val="002967AD"/>
    <w:rsid w:val="002A61D3"/>
    <w:rsid w:val="002B75EB"/>
    <w:rsid w:val="002C4E0C"/>
    <w:rsid w:val="002D03E4"/>
    <w:rsid w:val="002D2B94"/>
    <w:rsid w:val="002E1382"/>
    <w:rsid w:val="002E2ABF"/>
    <w:rsid w:val="002E3AB1"/>
    <w:rsid w:val="002E7306"/>
    <w:rsid w:val="002F428B"/>
    <w:rsid w:val="00307084"/>
    <w:rsid w:val="00315F8E"/>
    <w:rsid w:val="00316720"/>
    <w:rsid w:val="00321BA1"/>
    <w:rsid w:val="00325126"/>
    <w:rsid w:val="00331DCE"/>
    <w:rsid w:val="0033315E"/>
    <w:rsid w:val="0033674A"/>
    <w:rsid w:val="00350998"/>
    <w:rsid w:val="00350FD5"/>
    <w:rsid w:val="00352A17"/>
    <w:rsid w:val="00360599"/>
    <w:rsid w:val="00363DA5"/>
    <w:rsid w:val="00367ADA"/>
    <w:rsid w:val="00370061"/>
    <w:rsid w:val="00374949"/>
    <w:rsid w:val="003A2C84"/>
    <w:rsid w:val="003A2E6E"/>
    <w:rsid w:val="003A3D32"/>
    <w:rsid w:val="003A43F2"/>
    <w:rsid w:val="003A4782"/>
    <w:rsid w:val="003B4AEF"/>
    <w:rsid w:val="003C7884"/>
    <w:rsid w:val="003E17DE"/>
    <w:rsid w:val="003E53C3"/>
    <w:rsid w:val="003F195C"/>
    <w:rsid w:val="003F2914"/>
    <w:rsid w:val="0040071A"/>
    <w:rsid w:val="00400856"/>
    <w:rsid w:val="004133C3"/>
    <w:rsid w:val="00415CF3"/>
    <w:rsid w:val="00424F74"/>
    <w:rsid w:val="00425FB7"/>
    <w:rsid w:val="00430CBF"/>
    <w:rsid w:val="00433263"/>
    <w:rsid w:val="00437EE4"/>
    <w:rsid w:val="00440381"/>
    <w:rsid w:val="004408D7"/>
    <w:rsid w:val="00453A7B"/>
    <w:rsid w:val="004631C4"/>
    <w:rsid w:val="004700A9"/>
    <w:rsid w:val="004859D2"/>
    <w:rsid w:val="00485D83"/>
    <w:rsid w:val="004919CE"/>
    <w:rsid w:val="004936B2"/>
    <w:rsid w:val="004A28EA"/>
    <w:rsid w:val="004A6F8A"/>
    <w:rsid w:val="004C235D"/>
    <w:rsid w:val="004C3127"/>
    <w:rsid w:val="004D0471"/>
    <w:rsid w:val="004D1A0E"/>
    <w:rsid w:val="004D2D96"/>
    <w:rsid w:val="004D5F3D"/>
    <w:rsid w:val="004E2BCF"/>
    <w:rsid w:val="004E2EA9"/>
    <w:rsid w:val="004F0781"/>
    <w:rsid w:val="004F1B5A"/>
    <w:rsid w:val="004F2D34"/>
    <w:rsid w:val="005070C1"/>
    <w:rsid w:val="00526B52"/>
    <w:rsid w:val="005335F2"/>
    <w:rsid w:val="00533E8B"/>
    <w:rsid w:val="0053618A"/>
    <w:rsid w:val="00543BCF"/>
    <w:rsid w:val="00547EC8"/>
    <w:rsid w:val="00556BD5"/>
    <w:rsid w:val="00556E31"/>
    <w:rsid w:val="00567EE6"/>
    <w:rsid w:val="0059420A"/>
    <w:rsid w:val="005B525E"/>
    <w:rsid w:val="005B706C"/>
    <w:rsid w:val="005C41A2"/>
    <w:rsid w:val="005C5C14"/>
    <w:rsid w:val="005D1BA7"/>
    <w:rsid w:val="005F6ED5"/>
    <w:rsid w:val="006259D7"/>
    <w:rsid w:val="00625D5F"/>
    <w:rsid w:val="006315BB"/>
    <w:rsid w:val="0063494C"/>
    <w:rsid w:val="00636107"/>
    <w:rsid w:val="00667611"/>
    <w:rsid w:val="00671CDE"/>
    <w:rsid w:val="00690EBF"/>
    <w:rsid w:val="006968C8"/>
    <w:rsid w:val="006A1E18"/>
    <w:rsid w:val="006A35AA"/>
    <w:rsid w:val="006C0159"/>
    <w:rsid w:val="006C472D"/>
    <w:rsid w:val="006D0A97"/>
    <w:rsid w:val="006E09F4"/>
    <w:rsid w:val="006E12EE"/>
    <w:rsid w:val="006E3533"/>
    <w:rsid w:val="00702D1F"/>
    <w:rsid w:val="00703D84"/>
    <w:rsid w:val="00710252"/>
    <w:rsid w:val="00722332"/>
    <w:rsid w:val="00725834"/>
    <w:rsid w:val="007330E5"/>
    <w:rsid w:val="00746660"/>
    <w:rsid w:val="0075166F"/>
    <w:rsid w:val="00760702"/>
    <w:rsid w:val="00762819"/>
    <w:rsid w:val="00770DCE"/>
    <w:rsid w:val="00777A9F"/>
    <w:rsid w:val="0078565C"/>
    <w:rsid w:val="00787CF7"/>
    <w:rsid w:val="00791376"/>
    <w:rsid w:val="007A0045"/>
    <w:rsid w:val="007A0F08"/>
    <w:rsid w:val="007A189F"/>
    <w:rsid w:val="007A4691"/>
    <w:rsid w:val="007A57CB"/>
    <w:rsid w:val="007B6FCC"/>
    <w:rsid w:val="007D04F2"/>
    <w:rsid w:val="007D5DDF"/>
    <w:rsid w:val="007E3FFC"/>
    <w:rsid w:val="007F1F33"/>
    <w:rsid w:val="007F7E5B"/>
    <w:rsid w:val="00800AD7"/>
    <w:rsid w:val="008055DF"/>
    <w:rsid w:val="00805EA0"/>
    <w:rsid w:val="008162CF"/>
    <w:rsid w:val="008202D7"/>
    <w:rsid w:val="00820593"/>
    <w:rsid w:val="00831977"/>
    <w:rsid w:val="008326F9"/>
    <w:rsid w:val="00841223"/>
    <w:rsid w:val="00843C1C"/>
    <w:rsid w:val="008441B5"/>
    <w:rsid w:val="00856470"/>
    <w:rsid w:val="008618B7"/>
    <w:rsid w:val="00864A5D"/>
    <w:rsid w:val="00870D42"/>
    <w:rsid w:val="00871DB8"/>
    <w:rsid w:val="00874A8E"/>
    <w:rsid w:val="00874C6C"/>
    <w:rsid w:val="00884BFA"/>
    <w:rsid w:val="00887E05"/>
    <w:rsid w:val="008A1F08"/>
    <w:rsid w:val="008A3548"/>
    <w:rsid w:val="008B11AB"/>
    <w:rsid w:val="008B2C6A"/>
    <w:rsid w:val="008C6805"/>
    <w:rsid w:val="008D2C61"/>
    <w:rsid w:val="008F180B"/>
    <w:rsid w:val="008F48B9"/>
    <w:rsid w:val="008F6F20"/>
    <w:rsid w:val="00902EE8"/>
    <w:rsid w:val="00903375"/>
    <w:rsid w:val="009049BC"/>
    <w:rsid w:val="009066AD"/>
    <w:rsid w:val="0091339D"/>
    <w:rsid w:val="0091600B"/>
    <w:rsid w:val="00916B9C"/>
    <w:rsid w:val="009272F7"/>
    <w:rsid w:val="00930196"/>
    <w:rsid w:val="009412BF"/>
    <w:rsid w:val="009446FC"/>
    <w:rsid w:val="009732E9"/>
    <w:rsid w:val="00986493"/>
    <w:rsid w:val="0099652D"/>
    <w:rsid w:val="009A369F"/>
    <w:rsid w:val="009E0800"/>
    <w:rsid w:val="009E3A1C"/>
    <w:rsid w:val="009E6763"/>
    <w:rsid w:val="009F25EC"/>
    <w:rsid w:val="00A00F28"/>
    <w:rsid w:val="00A00FA2"/>
    <w:rsid w:val="00A04A8D"/>
    <w:rsid w:val="00A17F36"/>
    <w:rsid w:val="00A25469"/>
    <w:rsid w:val="00A30DD3"/>
    <w:rsid w:val="00A41812"/>
    <w:rsid w:val="00A41839"/>
    <w:rsid w:val="00A41BD5"/>
    <w:rsid w:val="00A528F1"/>
    <w:rsid w:val="00A633B0"/>
    <w:rsid w:val="00A71DEA"/>
    <w:rsid w:val="00A7200A"/>
    <w:rsid w:val="00A90605"/>
    <w:rsid w:val="00A9368D"/>
    <w:rsid w:val="00A97832"/>
    <w:rsid w:val="00AA1166"/>
    <w:rsid w:val="00AA35A8"/>
    <w:rsid w:val="00AA7575"/>
    <w:rsid w:val="00AA774F"/>
    <w:rsid w:val="00AB44BF"/>
    <w:rsid w:val="00AB49B8"/>
    <w:rsid w:val="00AB6B2F"/>
    <w:rsid w:val="00AE0A7B"/>
    <w:rsid w:val="00AE42F3"/>
    <w:rsid w:val="00AE562D"/>
    <w:rsid w:val="00AF0065"/>
    <w:rsid w:val="00B06877"/>
    <w:rsid w:val="00B1227E"/>
    <w:rsid w:val="00B20D41"/>
    <w:rsid w:val="00B42B22"/>
    <w:rsid w:val="00B44D25"/>
    <w:rsid w:val="00B67B8D"/>
    <w:rsid w:val="00B72597"/>
    <w:rsid w:val="00B8453F"/>
    <w:rsid w:val="00B847CF"/>
    <w:rsid w:val="00B85473"/>
    <w:rsid w:val="00B90F33"/>
    <w:rsid w:val="00B9684C"/>
    <w:rsid w:val="00B96871"/>
    <w:rsid w:val="00B96D74"/>
    <w:rsid w:val="00BA14F1"/>
    <w:rsid w:val="00BB03ED"/>
    <w:rsid w:val="00BB4E94"/>
    <w:rsid w:val="00BB6FA2"/>
    <w:rsid w:val="00BC12B8"/>
    <w:rsid w:val="00BD109C"/>
    <w:rsid w:val="00BE1186"/>
    <w:rsid w:val="00BE2E1B"/>
    <w:rsid w:val="00BE2FC9"/>
    <w:rsid w:val="00BE4368"/>
    <w:rsid w:val="00BE4AF4"/>
    <w:rsid w:val="00BE5968"/>
    <w:rsid w:val="00BE75EC"/>
    <w:rsid w:val="00BF7217"/>
    <w:rsid w:val="00C00772"/>
    <w:rsid w:val="00C116A7"/>
    <w:rsid w:val="00C11CB8"/>
    <w:rsid w:val="00C141A4"/>
    <w:rsid w:val="00C14FBF"/>
    <w:rsid w:val="00C211BC"/>
    <w:rsid w:val="00C37FBF"/>
    <w:rsid w:val="00C4286F"/>
    <w:rsid w:val="00C46A6C"/>
    <w:rsid w:val="00C50145"/>
    <w:rsid w:val="00C51DB8"/>
    <w:rsid w:val="00C5388E"/>
    <w:rsid w:val="00C62E97"/>
    <w:rsid w:val="00C64A8B"/>
    <w:rsid w:val="00C70C0B"/>
    <w:rsid w:val="00C77270"/>
    <w:rsid w:val="00C7777C"/>
    <w:rsid w:val="00C81587"/>
    <w:rsid w:val="00C82428"/>
    <w:rsid w:val="00C86515"/>
    <w:rsid w:val="00C9471E"/>
    <w:rsid w:val="00CB3E40"/>
    <w:rsid w:val="00CB59BB"/>
    <w:rsid w:val="00CB72CF"/>
    <w:rsid w:val="00CC25D6"/>
    <w:rsid w:val="00CC6F92"/>
    <w:rsid w:val="00CD1A30"/>
    <w:rsid w:val="00CD6645"/>
    <w:rsid w:val="00CE6E8B"/>
    <w:rsid w:val="00CE7491"/>
    <w:rsid w:val="00CF0AE8"/>
    <w:rsid w:val="00CF22B3"/>
    <w:rsid w:val="00CF2766"/>
    <w:rsid w:val="00CF61BE"/>
    <w:rsid w:val="00CF68CB"/>
    <w:rsid w:val="00D02B23"/>
    <w:rsid w:val="00D31ADA"/>
    <w:rsid w:val="00D45748"/>
    <w:rsid w:val="00D656E1"/>
    <w:rsid w:val="00D7033A"/>
    <w:rsid w:val="00D7298F"/>
    <w:rsid w:val="00D85EF8"/>
    <w:rsid w:val="00D86385"/>
    <w:rsid w:val="00D93B22"/>
    <w:rsid w:val="00D94A72"/>
    <w:rsid w:val="00D95726"/>
    <w:rsid w:val="00DB2710"/>
    <w:rsid w:val="00DB472D"/>
    <w:rsid w:val="00DB5008"/>
    <w:rsid w:val="00DB724D"/>
    <w:rsid w:val="00DB7BC4"/>
    <w:rsid w:val="00DE15FB"/>
    <w:rsid w:val="00DE17C1"/>
    <w:rsid w:val="00DE5DDA"/>
    <w:rsid w:val="00DF042E"/>
    <w:rsid w:val="00DF1C7D"/>
    <w:rsid w:val="00E02FB7"/>
    <w:rsid w:val="00E03C29"/>
    <w:rsid w:val="00E067BA"/>
    <w:rsid w:val="00E1124A"/>
    <w:rsid w:val="00E1176D"/>
    <w:rsid w:val="00E13FBE"/>
    <w:rsid w:val="00E24E11"/>
    <w:rsid w:val="00E57007"/>
    <w:rsid w:val="00E62AB3"/>
    <w:rsid w:val="00E63BF4"/>
    <w:rsid w:val="00E64AF7"/>
    <w:rsid w:val="00E71C71"/>
    <w:rsid w:val="00E83892"/>
    <w:rsid w:val="00E90063"/>
    <w:rsid w:val="00E95915"/>
    <w:rsid w:val="00EA6F2E"/>
    <w:rsid w:val="00EB74E8"/>
    <w:rsid w:val="00EC0F79"/>
    <w:rsid w:val="00ED28E8"/>
    <w:rsid w:val="00ED2D5C"/>
    <w:rsid w:val="00ED6169"/>
    <w:rsid w:val="00ED6EB6"/>
    <w:rsid w:val="00EE1359"/>
    <w:rsid w:val="00EE69F9"/>
    <w:rsid w:val="00EF2971"/>
    <w:rsid w:val="00EF3416"/>
    <w:rsid w:val="00EF6280"/>
    <w:rsid w:val="00F04B3C"/>
    <w:rsid w:val="00F26020"/>
    <w:rsid w:val="00F30552"/>
    <w:rsid w:val="00F350A9"/>
    <w:rsid w:val="00F40EE0"/>
    <w:rsid w:val="00F46BDB"/>
    <w:rsid w:val="00F560ED"/>
    <w:rsid w:val="00F61813"/>
    <w:rsid w:val="00F66DE1"/>
    <w:rsid w:val="00F6774F"/>
    <w:rsid w:val="00F701A5"/>
    <w:rsid w:val="00F706C1"/>
    <w:rsid w:val="00F77D3D"/>
    <w:rsid w:val="00F828E2"/>
    <w:rsid w:val="00F97E91"/>
    <w:rsid w:val="00FA531C"/>
    <w:rsid w:val="00FB20D8"/>
    <w:rsid w:val="00FB5586"/>
    <w:rsid w:val="00FB7F9F"/>
    <w:rsid w:val="00FC13CF"/>
    <w:rsid w:val="00FC63C2"/>
    <w:rsid w:val="00FC7E0C"/>
    <w:rsid w:val="00FD5E42"/>
    <w:rsid w:val="00FD73C5"/>
    <w:rsid w:val="00FD7C96"/>
    <w:rsid w:val="00FE46BA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370EE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772"/>
    <w:pPr>
      <w:keepNext/>
      <w:keepLines/>
      <w:spacing w:before="120" w:after="120"/>
      <w:outlineLvl w:val="0"/>
    </w:pPr>
    <w:rPr>
      <w:rFonts w:eastAsiaTheme="majorEastAsia" w:cs="Times New Roman (Headings CS)"/>
      <w:caps/>
      <w:color w:val="1C6194" w:themeColor="accent2" w:themeShade="BF"/>
      <w:spacing w:val="10"/>
      <w:sz w:val="24"/>
      <w:szCs w:val="32"/>
      <w:lang w:val="is-I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772"/>
    <w:pPr>
      <w:keepNext/>
      <w:keepLines/>
      <w:spacing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5371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0772"/>
    <w:pPr>
      <w:spacing w:after="160" w:line="216" w:lineRule="auto"/>
      <w:contextualSpacing/>
    </w:pPr>
    <w:rPr>
      <w:rFonts w:asciiTheme="majorHAnsi" w:eastAsiaTheme="majorEastAsia" w:hAnsiTheme="majorHAnsi" w:cs="Times New Roman (Headings CS)"/>
      <w:color w:val="1C6194" w:themeColor="accent2" w:themeShade="BF"/>
      <w:spacing w:val="4"/>
      <w:kern w:val="28"/>
      <w:sz w:val="72"/>
      <w:szCs w:val="54"/>
      <w:lang w:val="is-IS"/>
    </w:rPr>
  </w:style>
  <w:style w:type="character" w:customStyle="1" w:styleId="TitleChar">
    <w:name w:val="Title Char"/>
    <w:basedOn w:val="DefaultParagraphFont"/>
    <w:link w:val="Title"/>
    <w:uiPriority w:val="10"/>
    <w:rsid w:val="00C00772"/>
    <w:rPr>
      <w:rFonts w:asciiTheme="majorHAnsi" w:eastAsiaTheme="majorEastAsia" w:hAnsiTheme="majorHAnsi" w:cs="Times New Roman (Headings CS)"/>
      <w:color w:val="1C6194" w:themeColor="accent2" w:themeShade="BF"/>
      <w:spacing w:val="4"/>
      <w:kern w:val="28"/>
      <w:sz w:val="72"/>
      <w:szCs w:val="54"/>
      <w:lang w:val="is-IS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72"/>
    <w:pPr>
      <w:numPr>
        <w:ilvl w:val="1"/>
      </w:numPr>
      <w:spacing w:before="120" w:after="120"/>
    </w:pPr>
    <w:rPr>
      <w:rFonts w:eastAsiaTheme="minorEastAsia" w:cs="Arial (Body CS)"/>
      <w:caps/>
      <w:color w:val="1C6194" w:themeColor="accent2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0772"/>
    <w:rPr>
      <w:rFonts w:eastAsiaTheme="minorEastAsia" w:cs="Arial (Body CS)"/>
      <w:caps/>
      <w:color w:val="1C6194" w:themeColor="accent2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0772"/>
    <w:rPr>
      <w:rFonts w:eastAsiaTheme="majorEastAsia" w:cs="Times New Roman (Headings CS)"/>
      <w:caps/>
      <w:color w:val="1C6194" w:themeColor="accent2" w:themeShade="BF"/>
      <w:spacing w:val="10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C00772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371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BB6FA2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B6FA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cuo-my.sharepoint.com/personal/eysi_acuo_is/Documents/Github.com/eysta00" TargetMode="External"/><Relationship Id="rId18" Type="http://schemas.openxmlformats.org/officeDocument/2006/relationships/hyperlink" Target="mailto:Birkir30@gmail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Hrafn@ru.is" TargetMode="External"/><Relationship Id="rId7" Type="http://schemas.openxmlformats.org/officeDocument/2006/relationships/settings" Target="settings.xml"/><Relationship Id="rId12" Type="http://schemas.openxmlformats.org/officeDocument/2006/relationships/hyperlink" Target="tel://+3546944310" TargetMode="External"/><Relationship Id="rId17" Type="http://schemas.openxmlformats.org/officeDocument/2006/relationships/hyperlink" Target="mailto:Hjorturandri@gmai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ysta.itch.io/final-court" TargetMode="External"/><Relationship Id="rId20" Type="http://schemas.openxmlformats.org/officeDocument/2006/relationships/hyperlink" Target="mailto:Birkir30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hyperlink" Target="mailto:Jacky@ru.i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omasiv.itch.io/paranormal-real-estate-hunter" TargetMode="External"/><Relationship Id="rId23" Type="http://schemas.openxmlformats.org/officeDocument/2006/relationships/hyperlink" Target="mailto:Hrafn@ru.i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jorturandri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kemman.is/handle/1946/46224" TargetMode="External"/><Relationship Id="rId22" Type="http://schemas.openxmlformats.org/officeDocument/2006/relationships/hyperlink" Target="mailto:Jacky@ru.i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si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 xsi:nil="true"/>
    <Statu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openxmlformats.org/package/2006/metadata/core-properties"/>
    <ds:schemaRef ds:uri="71af3243-3dd4-4a8d-8c0d-dd76da1f02a5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purl.org/dc/dcmitype/"/>
    <ds:schemaRef ds:uri="http://www.w3.org/XML/1998/namespace"/>
    <ds:schemaRef ds:uri="http://purl.org/dc/elements/1.1/"/>
    <ds:schemaRef ds:uri="http://purl.org/dc/terms/"/>
    <ds:schemaRef ds:uri="230e9df3-be65-4c73-a93b-d1236ebd677e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5A8289B7-51EE-4460-9C15-FA769679CE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Links>
    <vt:vector size="36" baseType="variant">
      <vt:variant>
        <vt:i4>5242894</vt:i4>
      </vt:variant>
      <vt:variant>
        <vt:i4>15</vt:i4>
      </vt:variant>
      <vt:variant>
        <vt:i4>0</vt:i4>
      </vt:variant>
      <vt:variant>
        <vt:i4>5</vt:i4>
      </vt:variant>
      <vt:variant>
        <vt:lpwstr>https://eysta.itch.io/final-court</vt:lpwstr>
      </vt:variant>
      <vt:variant>
        <vt:lpwstr/>
      </vt:variant>
      <vt:variant>
        <vt:i4>4587525</vt:i4>
      </vt:variant>
      <vt:variant>
        <vt:i4>12</vt:i4>
      </vt:variant>
      <vt:variant>
        <vt:i4>0</vt:i4>
      </vt:variant>
      <vt:variant>
        <vt:i4>5</vt:i4>
      </vt:variant>
      <vt:variant>
        <vt:lpwstr>https://tomasiv.itch.io/paranormal-real-estate-hunter</vt:lpwstr>
      </vt:variant>
      <vt:variant>
        <vt:lpwstr/>
      </vt:variant>
      <vt:variant>
        <vt:i4>5439581</vt:i4>
      </vt:variant>
      <vt:variant>
        <vt:i4>9</vt:i4>
      </vt:variant>
      <vt:variant>
        <vt:i4>0</vt:i4>
      </vt:variant>
      <vt:variant>
        <vt:i4>5</vt:i4>
      </vt:variant>
      <vt:variant>
        <vt:lpwstr>https://skemman.is/handle/1946/46224</vt:lpwstr>
      </vt:variant>
      <vt:variant>
        <vt:lpwstr/>
      </vt:variant>
      <vt:variant>
        <vt:i4>7209009</vt:i4>
      </vt:variant>
      <vt:variant>
        <vt:i4>6</vt:i4>
      </vt:variant>
      <vt:variant>
        <vt:i4>0</vt:i4>
      </vt:variant>
      <vt:variant>
        <vt:i4>5</vt:i4>
      </vt:variant>
      <vt:variant>
        <vt:lpwstr>https://acuo-my.sharepoint.com/personal/eysi_acuo_is/Documents/Github.com/eysta00</vt:lpwstr>
      </vt:variant>
      <vt:variant>
        <vt:lpwstr/>
      </vt:variant>
      <vt:variant>
        <vt:i4>6553640</vt:i4>
      </vt:variant>
      <vt:variant>
        <vt:i4>3</vt:i4>
      </vt:variant>
      <vt:variant>
        <vt:i4>0</vt:i4>
      </vt:variant>
      <vt:variant>
        <vt:i4>5</vt:i4>
      </vt:variant>
      <vt:variant>
        <vt:lpwstr>tel://+3546944310/</vt:lpwstr>
      </vt:variant>
      <vt:variant>
        <vt:lpwstr/>
      </vt:variant>
      <vt:variant>
        <vt:i4>3538945</vt:i4>
      </vt:variant>
      <vt:variant>
        <vt:i4>0</vt:i4>
      </vt:variant>
      <vt:variant>
        <vt:i4>0</vt:i4>
      </vt:variant>
      <vt:variant>
        <vt:i4>5</vt:i4>
      </vt:variant>
      <vt:variant>
        <vt:lpwstr>mailto:eysi@live.com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2024-03-19T11:39:00Z</dcterms:created>
  <dcterms:modified xsi:type="dcterms:W3CDTF">2024-03-19T11:39:00Z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